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9DC" w:themeColor="background2"/>
  <w:body>
    <w:p w:rsidR="00AD210A" w:rsidRDefault="00D710AD">
      <w:pPr>
        <w:widowControl/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6C68CA" wp14:editId="35FCB8D8">
                <wp:simplePos x="0" y="0"/>
                <wp:positionH relativeFrom="margin">
                  <wp:posOffset>3406140</wp:posOffset>
                </wp:positionH>
                <wp:positionV relativeFrom="paragraph">
                  <wp:posOffset>-30480</wp:posOffset>
                </wp:positionV>
                <wp:extent cx="3101340" cy="6381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E75AE6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E75AE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专业班级</w:t>
                            </w:r>
                            <w:r w:rsidR="00A31C33" w:rsidRPr="00A31C33">
                              <w:rPr>
                                <w:color w:val="EAEAEA"/>
                                <w:sz w:val="24"/>
                              </w:rPr>
                              <w:t>：</w:t>
                            </w:r>
                            <w:r w:rsidRPr="00E75AE6">
                              <w:rPr>
                                <w:color w:val="EAEAEA"/>
                                <w:sz w:val="24"/>
                              </w:rPr>
                              <w:t>15信息管理与信息系统2班</w:t>
                            </w:r>
                          </w:p>
                          <w:p w:rsidR="00A31C33" w:rsidRPr="00A31C33" w:rsidRDefault="00A31C33" w:rsidP="00A31C33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邮箱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：</w:t>
                            </w:r>
                            <w:r w:rsidR="006464BB" w:rsidRPr="006464BB">
                              <w:rPr>
                                <w:color w:val="EAEAEA"/>
                                <w:sz w:val="24"/>
                              </w:rPr>
                              <w:t>jesbrian666@gmail.com</w:t>
                            </w:r>
                            <w:r w:rsidRPr="006464BB">
                              <w:rPr>
                                <w:color w:val="EAEAEA"/>
                                <w:sz w:val="24"/>
                              </w:rPr>
                              <w:t xml:space="preserve"> </w:t>
                            </w:r>
                          </w:p>
                          <w:p w:rsidR="00A31C33" w:rsidRDefault="00A31C33" w:rsidP="00A31C33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C68C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268.2pt;margin-top:-2.4pt;width:244.2pt;height:50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" filled="f" stroked="f" strokeweight=".5pt">
                <v:textbox>
                  <w:txbxContent>
                    <w:p w:rsidR="00A31C33" w:rsidRDefault="00E75AE6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E75AE6">
                        <w:rPr>
                          <w:rFonts w:hint="eastAsia"/>
                          <w:color w:val="EAEAEA"/>
                          <w:sz w:val="24"/>
                        </w:rPr>
                        <w:t>专业班级</w:t>
                      </w:r>
                      <w:r w:rsidR="00A31C33" w:rsidRPr="00A31C33">
                        <w:rPr>
                          <w:color w:val="EAEAEA"/>
                          <w:sz w:val="24"/>
                        </w:rPr>
                        <w:t>：</w:t>
                      </w:r>
                      <w:r w:rsidRPr="00E75AE6">
                        <w:rPr>
                          <w:color w:val="EAEAEA"/>
                          <w:sz w:val="24"/>
                        </w:rPr>
                        <w:t>15信息管理与信息系统2班</w:t>
                      </w:r>
                    </w:p>
                    <w:p w:rsidR="00A31C33" w:rsidRPr="00A31C33" w:rsidRDefault="00A31C33" w:rsidP="00A31C33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>
                        <w:rPr>
                          <w:rFonts w:hint="eastAsia"/>
                          <w:color w:val="EAEAEA"/>
                          <w:sz w:val="24"/>
                        </w:rPr>
                        <w:t>邮箱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：</w:t>
                      </w:r>
                      <w:r w:rsidR="006464BB" w:rsidRPr="006464BB">
                        <w:rPr>
                          <w:color w:val="EAEAEA"/>
                          <w:sz w:val="24"/>
                        </w:rPr>
                        <w:t>jesbrian666@gmail.com</w:t>
                      </w:r>
                      <w:r w:rsidRPr="006464BB">
                        <w:rPr>
                          <w:color w:val="EAEAEA"/>
                          <w:sz w:val="24"/>
                        </w:rPr>
                        <w:t xml:space="preserve"> </w:t>
                      </w:r>
                    </w:p>
                    <w:p w:rsidR="00A31C33" w:rsidRDefault="00A31C33" w:rsidP="00A31C33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349C">
        <w:rPr>
          <w:b w:val="0"/>
          <w:noProof/>
          <w:color w:val="92D05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19AADC" wp14:editId="3FBC8D8B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2517775" cy="489585"/>
                <wp:effectExtent l="57150" t="38100" r="34925" b="819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489585"/>
                          <a:chOff x="0" y="0"/>
                          <a:chExt cx="2517843" cy="489800"/>
                        </a:xfrm>
                        <a:solidFill>
                          <a:schemeClr val="bg1"/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308759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344385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9384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089CA" id="组合 28" o:spid="_x0000_s1026" style="position:absolute;left:0;text-align:left;margin-left:68.25pt;margin-top:.75pt;width:198.25pt;height:38.55pt;z-index:251661824;mso-height-relative:margin" coordsize="25178,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">
                <v:shape id="KSO_Shape" o:spid="_x0000_s1027" style="position:absolute;left:475;width:1216;height:2194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8" style="position:absolute;top:3087;width:2093;height:1740;visibility:visible;mso-wrap-style:square;v-text-anchor:middle-center" coordsize="12731751,1057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" path="m8006008,7627013v-183998,,-330445,146260,-330445,330023c7675563,7957036,7675563,7957036,7675563,8373315v,183763,146447,330023,330445,330023c8006008,8703338,8006008,8703338,8708202,8703338v183997,,334199,-146260,334199,-330023l9042401,7957036v,-183763,-150202,-330023,-334199,-330023c8708202,7627013,8708202,7627013,8006008,7627013xm6072433,7627013v-183997,,-330444,146260,-330444,330023c5741989,7957036,5741989,7957036,5741989,8373315v,183763,146447,330023,330444,330023c6072433,8703338,6072433,8703338,6774627,8703338v183997,,334199,-146260,334199,-330023l7108826,7957036v,-183763,-150202,-330023,-334199,-330023c6774627,7627013,6774627,7627013,6072433,7627013xm4098787,7627013v-180033,,-330061,146260,-330061,330023c3768726,7957036,3768726,7957036,3768726,8373315v,183763,150028,330023,330061,330023c4098787,8703338,4098787,8703338,4803916,8703338v180032,,330060,-146260,330060,-330023l5133976,7957036v,-183763,-150028,-330023,-330060,-330023c4803916,7627013,4803916,7627013,4098787,7627013xm8028813,6161750v-183998,,-334200,146555,-334200,326931c7694613,6488681,7694613,6488681,7694613,6909557v,180376,150202,326931,334200,326931c8028813,7236488,8028813,7236488,8727252,7236488v183997,,334199,-146555,334199,-326931l9061451,6488681v,-180376,-150202,-326931,-334199,-326931c8727252,6161750,8727252,6161750,8028813,6161750xm6053963,6161750v-183997,,-334199,146555,-334199,326931c5719764,6488681,5719764,6488681,5719764,6909557v,180376,150202,326931,334199,326931c6053963,7236488,6053963,7236488,6756157,7236488v183997,,330444,-146555,330444,-326931l7086601,6488681v,-180376,-146447,-326931,-330444,-326931c6756157,6161750,6756157,6161750,6053963,6161750xm4098787,6161750v-180033,,-330061,146555,-330061,326931c3768726,6488681,3768726,6488681,3768726,6909557v,180376,150028,326931,330061,326931c4098787,7236488,4098787,7236488,4803916,7236488v180033,,330061,-146555,330061,-326931l5133977,6488681v,-180376,-150028,-326931,-330061,-326931c4803916,6161750,4803916,6161750,4098787,6161750xm6017061,4698075v-183783,,-333811,146339,-333811,326448c5683250,5024523,5683250,5024523,5683250,5444778v,180109,150028,326447,333811,326447c6017061,5771225,6017061,5771225,6718440,5771225v183783,,330060,-146338,330060,-326447l7048500,5024523v,-180109,-146277,-326448,-330060,-326448c6718440,4698075,6718440,4698075,6017061,4698075xm4061071,4679026v-183998,,-330444,146555,-330444,326931c3730627,5005957,3730627,5005957,3730627,5423076v,184133,146446,330688,330444,330688c4061071,5753764,4061071,5753764,4763265,5753764v183998,,334200,-146555,334200,-330688l5097465,5005957v,-180376,-150202,-326931,-334200,-326931c4763265,4679026,4763265,4679026,4061071,4679026xm7986958,4679025v-183998,,-330445,146555,-330445,326931c7656513,5005956,7656513,5005956,7656513,5423075v,184133,146447,330688,330445,330688c7986958,5753763,7986958,5753763,8689152,5753763v183997,,334199,-146555,334199,-330688l9023351,5005956v,-180376,-150202,-326931,-334199,-326931c8689152,4679025,8689152,4679025,7986958,4679025xm12712701,3075650r-2439988,135182c10272713,3210832,11443907,4051963,12712701,3075650xm98425,3075650v,,506526,860425,2322513,176594l98425,3075650xm3824365,2778310v49851,-1829,102717,-494,158780,4433c8963545,2820288,8963545,2820288,8963545,2820288v,,683070,-135162,803170,803467c9883062,4562384,10956457,9698562,10956457,9698562v,,157631,645776,-525438,878556c2440608,10577118,2440608,10577118,2440608,10577118v,,-818182,78845,-623019,-1152636c3007331,3544910,3007331,3544910,3007331,3544910v,,69272,-739170,817034,-766600xm6679913,42v1335640,-3511,5640364,209206,6033071,3075787c12731751,3740299,12731751,3740299,12731751,3740299v,,-1756621,1073663,-2402217,-274047c10231944,3094600,10231944,3094600,10231944,3094600v,,-78823,-330358,-330305,-488029c9901639,2606571,6230751,789603,2616165,2704177v,,-195180,213982,-195180,548093c2420985,3252270,2420985,3563858,2342162,3680234v,,-1013435,1133728,-2342162,-37541c,3642693,18768,2039707,1133547,1277632v,,994668,-1231334,5153506,-1268875c6287053,8757,6432573,692,6679913,42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/>
                </v:shape>
                <v:shape id="KSO_Shape" o:spid="_x0000_s1029" style="position:absolute;left:22919;top:3443;width:1924;height:1455;visibility:visible;mso-wrap-style:square;v-text-anchor:middle" coordsize="529316,40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133506,71170;129148,75518;169059,115331;169658,116294;178740,116294;58899,71170;13665,116294;22747,116294;23346,115331;63257,75518;16848,29121;80984,93101;95782,99215;96203,99175;111421,93101;175558,29121;166842,29121;109378,86445;96203,91703;95838,91738;83027,86445;25563,29121;33447,0;158958,0;192405,33365;192405,112050;158958,145415;33447,145415;0,112050;0,33365;33447,0" o:connectangles="0,0,0,0,0,0,0,0,0,0,0,0,0,0,0,0,0,0,0,0,0,0,0,0,0,0,0,0,0,0,0"/>
                </v:shape>
                <v:shape id="KSO_Shape" o:spid="_x0000_s1030" style="position:absolute;left:22919;top:93;width:2259;height:2045;visibility:visible;mso-wrap-style:square;v-text-anchor:middle" coordsize="6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" path="m,55v,,,2,4,2c3,54,11,45,11,45v,,14,9,29,-6c54,23,44,11,63,,17,10,7,24,8,43,12,34,24,22,34,17,17,29,5,47,,55xe" fillcolor="#99e3ff [3032]" stroked="f">
                  <v:fill color2="#8ee0ff [3176]" rotate="t" colors="0 #a2e6ff;.5 #8ee4ff;1 #75ce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  <w:r w:rsidR="00A75E11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8EDC3F" wp14:editId="66A4330D">
                <wp:simplePos x="0" y="0"/>
                <wp:positionH relativeFrom="margin">
                  <wp:posOffset>1057275</wp:posOffset>
                </wp:positionH>
                <wp:positionV relativeFrom="paragraph">
                  <wp:posOffset>-47625</wp:posOffset>
                </wp:positionV>
                <wp:extent cx="1895475" cy="63817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color w:val="EAEAEA"/>
                                <w:sz w:val="24"/>
                              </w:rPr>
                              <w:t>现居：广东</w:t>
                            </w: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珠海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/</w:t>
                            </w:r>
                            <w:r w:rsidR="00A75E11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 xml:space="preserve"> </w:t>
                            </w:r>
                            <w:r w:rsidR="00B85D56">
                              <w:rPr>
                                <w:color w:val="EAEAEA"/>
                                <w:sz w:val="24"/>
                              </w:rPr>
                              <w:t>佛山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      </w:t>
                            </w:r>
                          </w:p>
                          <w:p w:rsidR="00AD210A" w:rsidRPr="00A31C33" w:rsidRDefault="00217B3E">
                            <w:pPr>
                              <w:tabs>
                                <w:tab w:val="left" w:pos="3452"/>
                              </w:tabs>
                              <w:snapToGrid w:val="0"/>
                              <w:spacing w:line="276" w:lineRule="auto"/>
                              <w:jc w:val="left"/>
                              <w:rPr>
                                <w:b w:val="0"/>
                                <w:color w:val="EAEAEA"/>
                                <w:sz w:val="24"/>
                              </w:rPr>
                            </w:pPr>
                            <w:r w:rsidRPr="00A31C33">
                              <w:rPr>
                                <w:rFonts w:hint="eastAsia"/>
                                <w:color w:val="EAEAEA"/>
                                <w:sz w:val="24"/>
                              </w:rPr>
                              <w:t>电话：</w:t>
                            </w:r>
                            <w:r w:rsidRPr="00A31C33">
                              <w:rPr>
                                <w:color w:val="EAEAEA"/>
                                <w:sz w:val="24"/>
                              </w:rPr>
                              <w:t>15816943656</w:t>
                            </w:r>
                            <w:r w:rsidR="00A31C33">
                              <w:rPr>
                                <w:b w:val="0"/>
                                <w:color w:val="EAEAEA"/>
                                <w:sz w:val="24"/>
                              </w:rPr>
                              <w:t xml:space="preserve">            </w:t>
                            </w:r>
                          </w:p>
                          <w:p w:rsidR="00AD210A" w:rsidRDefault="00AD210A">
                            <w:pPr>
                              <w:jc w:val="distribute"/>
                              <w:rPr>
                                <w:rFonts w:ascii="宋体" w:eastAsia="宋体" w:hAnsi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EDC3F" id="文本框 104" o:spid="_x0000_s1027" type="#_x0000_t202" style="position:absolute;margin-left:83.25pt;margin-top:-3.75pt;width:149.25pt;height:50.25pt;z-index:251660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" filled="f" stroked="f" strokeweight=".5pt">
                <v:textbox>
                  <w:txbxContent>
                    <w:p w:rsid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color w:val="EAEAEA"/>
                          <w:sz w:val="24"/>
                        </w:rPr>
                      </w:pPr>
                      <w:r w:rsidRPr="00A31C33">
                        <w:rPr>
                          <w:color w:val="EAEAEA"/>
                          <w:sz w:val="24"/>
                        </w:rPr>
                        <w:t>现居：广东</w:t>
                      </w: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珠海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rFonts w:hint="eastAsia"/>
                          <w:color w:val="EAEAEA"/>
                          <w:sz w:val="24"/>
                        </w:rPr>
                        <w:t>/</w:t>
                      </w:r>
                      <w:r w:rsidR="00A75E11">
                        <w:rPr>
                          <w:rFonts w:hint="eastAsia"/>
                          <w:color w:val="EAEAEA"/>
                          <w:sz w:val="24"/>
                        </w:rPr>
                        <w:t xml:space="preserve"> </w:t>
                      </w:r>
                      <w:r w:rsidR="00B85D56">
                        <w:rPr>
                          <w:color w:val="EAEAEA"/>
                          <w:sz w:val="24"/>
                        </w:rPr>
                        <w:t>佛山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      </w:t>
                      </w:r>
                    </w:p>
                    <w:p w:rsidR="00AD210A" w:rsidRPr="00A31C33" w:rsidRDefault="00217B3E">
                      <w:pPr>
                        <w:tabs>
                          <w:tab w:val="left" w:pos="3452"/>
                        </w:tabs>
                        <w:snapToGrid w:val="0"/>
                        <w:spacing w:line="276" w:lineRule="auto"/>
                        <w:jc w:val="left"/>
                        <w:rPr>
                          <w:b w:val="0"/>
                          <w:color w:val="EAEAEA"/>
                          <w:sz w:val="24"/>
                        </w:rPr>
                      </w:pPr>
                      <w:r w:rsidRPr="00A31C33">
                        <w:rPr>
                          <w:rFonts w:hint="eastAsia"/>
                          <w:color w:val="EAEAEA"/>
                          <w:sz w:val="24"/>
                        </w:rPr>
                        <w:t>电话：</w:t>
                      </w:r>
                      <w:r w:rsidRPr="00A31C33">
                        <w:rPr>
                          <w:color w:val="EAEAEA"/>
                          <w:sz w:val="24"/>
                        </w:rPr>
                        <w:t>15816943656</w:t>
                      </w:r>
                      <w:r w:rsidR="00A31C33">
                        <w:rPr>
                          <w:b w:val="0"/>
                          <w:color w:val="EAEAEA"/>
                          <w:sz w:val="24"/>
                        </w:rPr>
                        <w:t xml:space="preserve">            </w:t>
                      </w:r>
                    </w:p>
                    <w:p w:rsidR="00AD210A" w:rsidRDefault="00AD210A">
                      <w:pPr>
                        <w:jc w:val="distribute"/>
                        <w:rPr>
                          <w:rFonts w:ascii="宋体" w:eastAsia="宋体" w:hAnsi="宋体"/>
                          <w:b w:val="0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61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477594" wp14:editId="04769246">
                <wp:simplePos x="0" y="0"/>
                <wp:positionH relativeFrom="column">
                  <wp:posOffset>-2311400</wp:posOffset>
                </wp:positionH>
                <wp:positionV relativeFrom="paragraph">
                  <wp:posOffset>-59055</wp:posOffset>
                </wp:positionV>
                <wp:extent cx="9166860" cy="723265"/>
                <wp:effectExtent l="57150" t="38100" r="53340" b="76835"/>
                <wp:wrapNone/>
                <wp:docPr id="4" name="矩形: 圆顶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6860" cy="723265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B51F" id="矩形: 圆顶角 4" o:spid="_x0000_s1026" style="position:absolute;left:0;text-align:left;margin-left:-182pt;margin-top:-4.65pt;width:721.8pt;height:56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66860,72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" path="m120547,l9046313,v66576,,120547,53971,120547,120547l9166860,723265r,l,723265r,l,120547c,53971,53971,,120547,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20547,0;9046313,0;9166860,120547;9166860,723265;9166860,723265;0,723265;0,723265;0,120547;120547,0" o:connectangles="0,0,0,0,0,0,0,0,0"/>
              </v:shape>
            </w:pict>
          </mc:Fallback>
        </mc:AlternateContent>
      </w:r>
      <w:r w:rsidR="00EA3614">
        <w:rPr>
          <w:rFonts w:ascii="Times New Roman" w:eastAsia="宋体" w:hAnsi="Times New Roman"/>
          <w:b w:val="0"/>
          <w:noProof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D6434C" wp14:editId="5DE09978">
                <wp:simplePos x="0" y="0"/>
                <wp:positionH relativeFrom="column">
                  <wp:posOffset>899160</wp:posOffset>
                </wp:positionH>
                <wp:positionV relativeFrom="paragraph">
                  <wp:posOffset>-714375</wp:posOffset>
                </wp:positionV>
                <wp:extent cx="2889250" cy="59436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594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D210A" w:rsidRPr="000A349C" w:rsidRDefault="00217B3E" w:rsidP="00BD5529">
                            <w:pPr>
                              <w:snapToGrid w:val="0"/>
                              <w:jc w:val="left"/>
                              <w:rPr>
                                <w:rFonts w:cs="Arial"/>
                                <w:bCs/>
                                <w:i/>
                                <w:color w:val="00A4E1" w:themeColor="accent6" w:themeShade="BF"/>
                                <w:kern w:val="0"/>
                                <w:sz w:val="48"/>
                                <w:szCs w:val="48"/>
                              </w:rPr>
                            </w:pPr>
                            <w:r w:rsidRPr="000A349C">
                              <w:rPr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苏</w:t>
                            </w:r>
                            <w:r w:rsidRPr="000A349C">
                              <w:rPr>
                                <w:rFonts w:hint="eastAsia"/>
                                <w:bCs/>
                                <w:i/>
                                <w:color w:val="00A4E1" w:themeColor="accent6" w:themeShade="BF"/>
                                <w:kern w:val="24"/>
                                <w:sz w:val="48"/>
                                <w:szCs w:val="48"/>
                              </w:rPr>
                              <w:t>敬雄</w:t>
                            </w:r>
                          </w:p>
                          <w:p w:rsidR="00AD210A" w:rsidRDefault="00AD210A">
                            <w:pPr>
                              <w:jc w:val="left"/>
                              <w:textAlignment w:val="baseline"/>
                              <w:rPr>
                                <w:color w:val="005878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434C" id="文本框 16" o:spid="_x0000_s1028" type="#_x0000_t202" style="position:absolute;margin-left:70.8pt;margin-top:-56.25pt;width:227.5pt;height:46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" filled="f" stroked="f">
                <v:textbox>
                  <w:txbxContent>
                    <w:p w:rsidR="00AD210A" w:rsidRPr="000A349C" w:rsidRDefault="00217B3E" w:rsidP="00BD5529">
                      <w:pPr>
                        <w:snapToGrid w:val="0"/>
                        <w:jc w:val="left"/>
                        <w:rPr>
                          <w:rFonts w:cs="Arial"/>
                          <w:bCs/>
                          <w:i/>
                          <w:color w:val="00A4E1" w:themeColor="accent6" w:themeShade="BF"/>
                          <w:kern w:val="0"/>
                          <w:sz w:val="48"/>
                          <w:szCs w:val="48"/>
                        </w:rPr>
                      </w:pPr>
                      <w:r w:rsidRPr="000A349C">
                        <w:rPr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苏</w:t>
                      </w:r>
                      <w:r w:rsidRPr="000A349C">
                        <w:rPr>
                          <w:rFonts w:hint="eastAsia"/>
                          <w:bCs/>
                          <w:i/>
                          <w:color w:val="00A4E1" w:themeColor="accent6" w:themeShade="BF"/>
                          <w:kern w:val="24"/>
                          <w:sz w:val="48"/>
                          <w:szCs w:val="48"/>
                        </w:rPr>
                        <w:t>敬雄</w:t>
                      </w:r>
                    </w:p>
                    <w:p w:rsidR="00AD210A" w:rsidRDefault="00AD210A">
                      <w:pPr>
                        <w:jc w:val="left"/>
                        <w:textAlignment w:val="baseline"/>
                        <w:rPr>
                          <w:color w:val="005878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614">
        <w:rPr>
          <w:b w:val="0"/>
          <w:noProof/>
        </w:rPr>
        <w:drawing>
          <wp:anchor distT="0" distB="0" distL="114300" distR="114300" simplePos="0" relativeHeight="251659776" behindDoc="0" locked="0" layoutInCell="1" allowOverlap="1" wp14:anchorId="3474C301" wp14:editId="7E69BBFF">
            <wp:simplePos x="0" y="0"/>
            <wp:positionH relativeFrom="column">
              <wp:posOffset>-510540</wp:posOffset>
            </wp:positionH>
            <wp:positionV relativeFrom="paragraph">
              <wp:posOffset>-607695</wp:posOffset>
            </wp:positionV>
            <wp:extent cx="1049020" cy="1049020"/>
            <wp:effectExtent l="38100" t="38100" r="36830" b="36830"/>
            <wp:wrapNone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C:\Users\Administrator\Desktop\简历头像女 (1).jpg简历头像女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0490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10A" w:rsidRDefault="001D6E4F"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01BC3B7" wp14:editId="442FF994">
                <wp:simplePos x="0" y="0"/>
                <wp:positionH relativeFrom="column">
                  <wp:posOffset>-274320</wp:posOffset>
                </wp:positionH>
                <wp:positionV relativeFrom="paragraph">
                  <wp:posOffset>7322820</wp:posOffset>
                </wp:positionV>
                <wp:extent cx="5867400" cy="371475"/>
                <wp:effectExtent l="38100" t="0" r="19050" b="952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71475"/>
                          <a:chOff x="28575" y="0"/>
                          <a:chExt cx="5868100" cy="36004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43817" y="0"/>
                            <a:ext cx="1508940" cy="360045"/>
                            <a:chOff x="125712" y="0"/>
                            <a:chExt cx="1509221" cy="360045"/>
                          </a:xfrm>
                        </wpg:grpSpPr>
                        <wps:wsp>
                          <wps:cNvPr id="1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891" y="0"/>
                              <a:ext cx="131104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KSO_Shape"/>
                          <wps:cNvSpPr/>
                          <wps:spPr>
                            <a:xfrm>
                              <a:off x="125712" y="73855"/>
                              <a:ext cx="200373" cy="178075"/>
                            </a:xfrm>
                            <a:custGeom>
                              <a:avLst/>
                              <a:gdLst>
                                <a:gd name="connsiteX0" fmla="*/ 150612 w 405200"/>
                                <a:gd name="connsiteY0" fmla="*/ 52389 h 413075"/>
                                <a:gd name="connsiteX1" fmla="*/ 52389 w 405200"/>
                                <a:gd name="connsiteY1" fmla="*/ 150612 h 413075"/>
                                <a:gd name="connsiteX2" fmla="*/ 150612 w 405200"/>
                                <a:gd name="connsiteY2" fmla="*/ 248836 h 413075"/>
                                <a:gd name="connsiteX3" fmla="*/ 248836 w 405200"/>
                                <a:gd name="connsiteY3" fmla="*/ 150612 h 413075"/>
                                <a:gd name="connsiteX4" fmla="*/ 150612 w 405200"/>
                                <a:gd name="connsiteY4" fmla="*/ 52389 h 413075"/>
                                <a:gd name="connsiteX5" fmla="*/ 150612 w 405200"/>
                                <a:gd name="connsiteY5" fmla="*/ 0 h 413075"/>
                                <a:gd name="connsiteX6" fmla="*/ 301225 w 405200"/>
                                <a:gd name="connsiteY6" fmla="*/ 150612 h 413075"/>
                                <a:gd name="connsiteX7" fmla="*/ 276789 w 405200"/>
                                <a:gd name="connsiteY7" fmla="*/ 232452 h 413075"/>
                                <a:gd name="connsiteX8" fmla="*/ 279486 w 405200"/>
                                <a:gd name="connsiteY8" fmla="*/ 234307 h 413075"/>
                                <a:gd name="connsiteX9" fmla="*/ 395404 w 405200"/>
                                <a:gd name="connsiteY9" fmla="*/ 354065 h 413075"/>
                                <a:gd name="connsiteX10" fmla="*/ 394603 w 405200"/>
                                <a:gd name="connsiteY10" fmla="*/ 403280 h 413075"/>
                                <a:gd name="connsiteX11" fmla="*/ 345389 w 405200"/>
                                <a:gd name="connsiteY11" fmla="*/ 402478 h 413075"/>
                                <a:gd name="connsiteX12" fmla="*/ 229470 w 405200"/>
                                <a:gd name="connsiteY12" fmla="*/ 282720 h 413075"/>
                                <a:gd name="connsiteX13" fmla="*/ 227420 w 405200"/>
                                <a:gd name="connsiteY13" fmla="*/ 279520 h 413075"/>
                                <a:gd name="connsiteX14" fmla="*/ 150612 w 405200"/>
                                <a:gd name="connsiteY14" fmla="*/ 301225 h 413075"/>
                                <a:gd name="connsiteX15" fmla="*/ 0 w 405200"/>
                                <a:gd name="connsiteY15" fmla="*/ 150612 h 413075"/>
                                <a:gd name="connsiteX16" fmla="*/ 150612 w 405200"/>
                                <a:gd name="connsiteY16" fmla="*/ 0 h 4130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405200" h="413075">
                                  <a:moveTo>
                                    <a:pt x="150612" y="52389"/>
                                  </a:moveTo>
                                  <a:cubicBezTo>
                                    <a:pt x="96365" y="52389"/>
                                    <a:pt x="52389" y="96365"/>
                                    <a:pt x="52389" y="150612"/>
                                  </a:cubicBezTo>
                                  <a:cubicBezTo>
                                    <a:pt x="52389" y="204860"/>
                                    <a:pt x="96365" y="248836"/>
                                    <a:pt x="150612" y="248836"/>
                                  </a:cubicBezTo>
                                  <a:cubicBezTo>
                                    <a:pt x="204860" y="248836"/>
                                    <a:pt x="248836" y="204860"/>
                                    <a:pt x="248836" y="150612"/>
                                  </a:cubicBezTo>
                                  <a:cubicBezTo>
                                    <a:pt x="248836" y="96365"/>
                                    <a:pt x="204860" y="52389"/>
                                    <a:pt x="150612" y="52389"/>
                                  </a:cubicBezTo>
                                  <a:close/>
                                  <a:moveTo>
                                    <a:pt x="150612" y="0"/>
                                  </a:moveTo>
                                  <a:cubicBezTo>
                                    <a:pt x="233793" y="0"/>
                                    <a:pt x="301225" y="67431"/>
                                    <a:pt x="301225" y="150612"/>
                                  </a:cubicBezTo>
                                  <a:cubicBezTo>
                                    <a:pt x="301225" y="180842"/>
                                    <a:pt x="292319" y="208992"/>
                                    <a:pt x="276789" y="232452"/>
                                  </a:cubicBezTo>
                                  <a:cubicBezTo>
                                    <a:pt x="277931" y="232774"/>
                                    <a:pt x="278722" y="233519"/>
                                    <a:pt x="279486" y="234307"/>
                                  </a:cubicBezTo>
                                  <a:lnTo>
                                    <a:pt x="395404" y="354065"/>
                                  </a:lnTo>
                                  <a:cubicBezTo>
                                    <a:pt x="408773" y="367877"/>
                                    <a:pt x="408414" y="389911"/>
                                    <a:pt x="394603" y="403280"/>
                                  </a:cubicBezTo>
                                  <a:cubicBezTo>
                                    <a:pt x="380791" y="416648"/>
                                    <a:pt x="358757" y="416289"/>
                                    <a:pt x="345389" y="402478"/>
                                  </a:cubicBezTo>
                                  <a:lnTo>
                                    <a:pt x="229470" y="282720"/>
                                  </a:lnTo>
                                  <a:lnTo>
                                    <a:pt x="227420" y="279520"/>
                                  </a:lnTo>
                                  <a:cubicBezTo>
                                    <a:pt x="205163" y="293486"/>
                                    <a:pt x="178791" y="301225"/>
                                    <a:pt x="150612" y="301225"/>
                                  </a:cubicBezTo>
                                  <a:cubicBezTo>
                                    <a:pt x="67431" y="301225"/>
                                    <a:pt x="0" y="233793"/>
                                    <a:pt x="0" y="150612"/>
                                  </a:cubicBezTo>
                                  <a:cubicBezTo>
                                    <a:pt x="0" y="67431"/>
                                    <a:pt x="67431" y="0"/>
                                    <a:pt x="150612" y="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28575" y="32956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BC3B7" id="组合 44" o:spid="_x0000_s1029" style="position:absolute;left:0;text-align:left;margin-left:-21.6pt;margin-top:576.6pt;width:462pt;height:29.25pt;z-index:251652096;mso-width-relative:margin;mso-height-relative:margin" coordorigin="285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">
                <v:group id="组合 27" o:spid="_x0000_s1030" style="position:absolute;left:438;width:15089;height:3600" coordorigin="1257" coordsize="1509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24岁" o:spid="_x0000_s1031" style="position:absolute;left:3238;width:1311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rect>
                  <v:shape id="KSO_Shape" o:spid="_x0000_s1032" style="position:absolute;left:1257;top:738;width:2003;height:1781;visibility:visible;mso-wrap-style:square;v-text-anchor:middle" coordsize="405200,4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" path="m150612,52389v-54247,,-98223,43976,-98223,98223c52389,204860,96365,248836,150612,248836v54248,,98224,-43976,98224,-98224c248836,96365,204860,52389,150612,52389xm150612,v83181,,150613,67431,150613,150612c301225,180842,292319,208992,276789,232452v1142,322,1933,1067,2697,1855l395404,354065v13369,13812,13010,35846,-801,49215c380791,416648,358757,416289,345389,402478l229470,282720r-2050,-3200c205163,293486,178791,301225,150612,301225,67431,301225,,233793,,150612,,67431,67431,,150612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74478,22585;25907,64928;74478,107272;123050,64928;74478,22585;74478,0;148957,64928;136873,100209;138207,101009;195529,152636;195133,173852;170796,173507;113474,121879;112460,120500;74478,129857;0,64928;74478,0" o:connectangles="0,0,0,0,0,0,0,0,0,0,0,0,0,0,0,0,0"/>
                  </v:shape>
                </v:group>
                <v:line id="直接连接符 38" o:spid="_x0000_s1033" style="position:absolute;visibility:visible;mso-wrap-style:square" from="285,3295" to="58966,3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29181A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8D95860" wp14:editId="05202C67">
                <wp:simplePos x="0" y="0"/>
                <wp:positionH relativeFrom="column">
                  <wp:posOffset>-320040</wp:posOffset>
                </wp:positionH>
                <wp:positionV relativeFrom="paragraph">
                  <wp:posOffset>3573780</wp:posOffset>
                </wp:positionV>
                <wp:extent cx="6127115" cy="38176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381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BAE" w:rsidRDefault="006A6E0A" w:rsidP="00D95BAE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高</w:t>
                            </w:r>
                            <w:proofErr w:type="gramStart"/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新区河长公众号</w:t>
                            </w:r>
                            <w:proofErr w:type="gramEnd"/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开发</w:t>
                            </w:r>
                          </w:p>
                          <w:p w:rsidR="007820D2" w:rsidRPr="005B214F" w:rsidRDefault="00853F5C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技术</w:t>
                            </w:r>
                            <w:proofErr w:type="gramStart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栈</w:t>
                            </w:r>
                            <w:proofErr w:type="gramEnd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：</w:t>
                            </w:r>
                            <w:proofErr w:type="spellStart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Vue</w:t>
                            </w:r>
                            <w:proofErr w:type="spellEnd"/>
                            <w:r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js</w:t>
                            </w:r>
                            <w:proofErr w:type="spellEnd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、jQuery、MySQL、PHP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（</w:t>
                            </w:r>
                            <w:proofErr w:type="spellStart"/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ThinkPHP</w:t>
                            </w:r>
                            <w:proofErr w:type="spellEnd"/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3.2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）</w:t>
                            </w: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proofErr w:type="gramStart"/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七牛云存储</w:t>
                            </w:r>
                            <w:proofErr w:type="gramEnd"/>
                            <w:r w:rsidR="00EE724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F564B8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高德地图API</w:t>
                            </w:r>
                          </w:p>
                          <w:p w:rsidR="00130154" w:rsidRPr="005B214F" w:rsidRDefault="00F86405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个人贡献：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引用高德地图API编写地图搜索</w:t>
                            </w:r>
                            <w:proofErr w:type="spellStart"/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Vue</w:t>
                            </w:r>
                            <w:proofErr w:type="spellEnd"/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组件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，编写了前端</w:t>
                            </w:r>
                            <w:proofErr w:type="spellStart"/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V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ue</w:t>
                            </w:r>
                            <w:proofErr w:type="spellEnd"/>
                            <w:r w:rsidR="002A08B7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曝光台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、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留言反馈</w:t>
                            </w:r>
                            <w:r w:rsidR="002A08B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部分</w:t>
                            </w:r>
                            <w:r w:rsidR="00274FB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r w:rsidR="00525C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负责编写对应曝光台</w:t>
                            </w:r>
                            <w:r w:rsidR="00E94BE3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以及留言反馈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的PHP</w:t>
                            </w:r>
                            <w:r w:rsidR="00E94BE3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574355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 xml:space="preserve"> API接口</w:t>
                            </w:r>
                            <w:r w:rsidR="00574355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130154" w:rsidRDefault="00CA72B1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收获：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学习了</w:t>
                            </w:r>
                            <w:proofErr w:type="spellStart"/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v</w:t>
                            </w:r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ue</w:t>
                            </w:r>
                            <w:proofErr w:type="spellEnd"/>
                            <w:r w:rsidR="0082371C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是如何编写组件</w:t>
                            </w:r>
                            <w:r w:rsidR="0082371C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以及编写页面，</w:t>
                            </w:r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学习了高德地图API的使用以及学习使用</w:t>
                            </w:r>
                            <w:proofErr w:type="gramStart"/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七牛云存储</w:t>
                            </w:r>
                            <w:proofErr w:type="gramEnd"/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A</w:t>
                            </w:r>
                            <w:r w:rsidR="00C46B91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PI来</w:t>
                            </w:r>
                            <w:r w:rsidR="00C46B91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上传图片。</w:t>
                            </w:r>
                            <w:r w:rsidR="007E4104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还有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PHP</w:t>
                            </w:r>
                            <w:r w:rsidR="00E07EA2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AP</w:t>
                            </w:r>
                            <w:r w:rsidR="00E07EA2" w:rsidRPr="005B21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I的</w:t>
                            </w:r>
                            <w:r w:rsidR="00E07EA2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编写，</w:t>
                            </w:r>
                            <w:r w:rsidR="00E65B3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后端API如何与前端接口调用之间的数据交互</w:t>
                            </w:r>
                            <w:r w:rsidR="005F3FEB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，以及</w:t>
                            </w:r>
                            <w:r w:rsidR="004A77C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前后端</w:t>
                            </w:r>
                            <w:r w:rsidR="005F3FEB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之间的协同合作</w:t>
                            </w:r>
                            <w:r w:rsidR="00E65B37"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461BBB" w:rsidRPr="00626450" w:rsidRDefault="00461BBB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6"/>
                                <w:szCs w:val="6"/>
                              </w:rPr>
                            </w:pPr>
                          </w:p>
                          <w:p w:rsidR="001070B2" w:rsidRDefault="00212852" w:rsidP="001070B2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BF3F8B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中铁十九局集团第七工程有限公司</w:t>
                            </w:r>
                            <w:r w:rsidRPr="00BF3F8B"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财务系统</w:t>
                            </w:r>
                          </w:p>
                          <w:p w:rsidR="007820D2" w:rsidRPr="0061398E" w:rsidRDefault="0061398E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61398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proofErr w:type="gramStart"/>
                            <w:r w:rsidRPr="0061398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：j</w:t>
                            </w:r>
                            <w:r w:rsidRPr="0061398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Query </w:t>
                            </w:r>
                            <w:proofErr w:type="spellStart"/>
                            <w:r w:rsidRPr="0061398E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EasyUI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、MySQL、PHP（ThinkPHP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3.2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）、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PHPExcel</w:t>
                            </w:r>
                            <w:proofErr w:type="spellEnd"/>
                          </w:p>
                          <w:p w:rsidR="00130154" w:rsidRPr="0061398E" w:rsidRDefault="00605064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个人贡献：</w:t>
                            </w:r>
                            <w:r w:rsidR="00C62EE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主要编写了前端财务报表的</w:t>
                            </w:r>
                            <w:r w:rsidR="005A2D45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 w:rsidR="005A2D45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数据列，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以及部分财务报表的PHP</w:t>
                            </w:r>
                            <w:r w:rsidR="000C737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业务处理逻辑</w:t>
                            </w:r>
                            <w:r w:rsidR="000C737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130154" w:rsidRPr="005B214F" w:rsidRDefault="005B214F" w:rsidP="00D041A9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left="420" w:firstLineChars="0" w:firstLine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5B21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收获：</w:t>
                            </w:r>
                            <w:r w:rsidR="004F351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一方面是团队之间的协同合作，共同开发</w:t>
                            </w:r>
                            <w:r w:rsidR="00E75AE6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Query </w:t>
                            </w:r>
                            <w:proofErr w:type="spellStart"/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EasyUI</w:t>
                            </w:r>
                            <w:proofErr w:type="spellEnd"/>
                            <w:r w:rsidR="00FB6FD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基本使用，以及扩展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其</w:t>
                            </w:r>
                            <w:r w:rsidR="00FB6FD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功能</w:t>
                            </w:r>
                            <w:r w:rsidR="0045323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  <w:r w:rsidR="0097659D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97659D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后端</w:t>
                            </w:r>
                            <w:r w:rsidR="0054791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使用设计模式优化代码编写结构，提高开发速度。</w:t>
                            </w:r>
                            <w:r w:rsid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对RBAC</w:t>
                            </w:r>
                            <w:r w:rsidR="00626450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的</w:t>
                            </w:r>
                            <w:r w:rsidR="00626450" w:rsidRPr="0062645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权限访问控制</w:t>
                            </w:r>
                            <w:r w:rsidR="00504DA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有了解并学习。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并尝试使用</w:t>
                            </w:r>
                            <w:proofErr w:type="spellStart"/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</w:t>
                            </w:r>
                            <w:r w:rsidR="002918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PUnit</w:t>
                            </w:r>
                            <w:proofErr w:type="spellEnd"/>
                            <w:r w:rsidR="0029181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2918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项目进行单元测试。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5860" id="文本框 11" o:spid="_x0000_s1034" type="#_x0000_t202" style="position:absolute;left:0;text-align:left;margin-left:-25.2pt;margin-top:281.4pt;width:482.45pt;height:300.6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" filled="f" stroked="f" strokeweight=".5pt">
                <v:textbox>
                  <w:txbxContent>
                    <w:p w:rsidR="00D95BAE" w:rsidRDefault="006A6E0A" w:rsidP="00D95BAE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高</w:t>
                      </w:r>
                      <w:proofErr w:type="gramStart"/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新区河长公众号</w:t>
                      </w:r>
                      <w:proofErr w:type="gramEnd"/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开发</w:t>
                      </w:r>
                    </w:p>
                    <w:p w:rsidR="007820D2" w:rsidRPr="005B214F" w:rsidRDefault="00853F5C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技术</w:t>
                      </w:r>
                      <w:proofErr w:type="gramStart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栈</w:t>
                      </w:r>
                      <w:proofErr w:type="gramEnd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：</w:t>
                      </w:r>
                      <w:proofErr w:type="spellStart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Vue</w:t>
                      </w:r>
                      <w:proofErr w:type="spellEnd"/>
                      <w:r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</w:t>
                      </w:r>
                      <w:proofErr w:type="spellStart"/>
                      <w:r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js</w:t>
                      </w:r>
                      <w:proofErr w:type="spellEnd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、jQuery、MySQL、PHP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（</w:t>
                      </w:r>
                      <w:proofErr w:type="spellStart"/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ThinkPHP</w:t>
                      </w:r>
                      <w:proofErr w:type="spellEnd"/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3.2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）</w:t>
                      </w: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proofErr w:type="gramStart"/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七牛云存储</w:t>
                      </w:r>
                      <w:proofErr w:type="gramEnd"/>
                      <w:r w:rsidR="00EE724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F564B8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高德地图API</w:t>
                      </w:r>
                    </w:p>
                    <w:p w:rsidR="00130154" w:rsidRPr="005B214F" w:rsidRDefault="00F86405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个人贡献：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引用高德地图API编写地图搜索</w:t>
                      </w:r>
                      <w:proofErr w:type="spellStart"/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Vue</w:t>
                      </w:r>
                      <w:proofErr w:type="spellEnd"/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组件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，编写了前端</w:t>
                      </w:r>
                      <w:proofErr w:type="spellStart"/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V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ue</w:t>
                      </w:r>
                      <w:proofErr w:type="spellEnd"/>
                      <w:r w:rsidR="002A08B7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曝光台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、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留言反馈</w:t>
                      </w:r>
                      <w:r w:rsidR="002A08B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部分</w:t>
                      </w:r>
                      <w:r w:rsidR="00274FB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r w:rsidR="00525C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负责编写对应曝光台</w:t>
                      </w:r>
                      <w:r w:rsidR="00E94BE3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以及留言反馈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的PHP</w:t>
                      </w:r>
                      <w:r w:rsidR="00E94BE3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574355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 xml:space="preserve"> API接口</w:t>
                      </w:r>
                      <w:r w:rsidR="00574355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130154" w:rsidRDefault="00CA72B1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收获：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学习了</w:t>
                      </w:r>
                      <w:proofErr w:type="spellStart"/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v</w:t>
                      </w:r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ue</w:t>
                      </w:r>
                      <w:proofErr w:type="spellEnd"/>
                      <w:r w:rsidR="0082371C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是如何编写组件</w:t>
                      </w:r>
                      <w:r w:rsidR="0082371C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以及编写页面，</w:t>
                      </w:r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学习了高德地图API的使用以及学习使用</w:t>
                      </w:r>
                      <w:proofErr w:type="gramStart"/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七牛云存储</w:t>
                      </w:r>
                      <w:proofErr w:type="gramEnd"/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A</w:t>
                      </w:r>
                      <w:r w:rsidR="00C46B91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PI来</w:t>
                      </w:r>
                      <w:r w:rsidR="00C46B91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上传图片。</w:t>
                      </w:r>
                      <w:r w:rsidR="007E4104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还有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PHP</w:t>
                      </w:r>
                      <w:r w:rsidR="00E07EA2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后端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AP</w:t>
                      </w:r>
                      <w:r w:rsidR="00E07EA2" w:rsidRPr="005B21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I的</w:t>
                      </w:r>
                      <w:r w:rsidR="00E07EA2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编写，</w:t>
                      </w:r>
                      <w:r w:rsidR="00E65B3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后端API如何与前端接口调用之间的数据交互</w:t>
                      </w:r>
                      <w:r w:rsidR="005F3FEB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，以及</w:t>
                      </w:r>
                      <w:r w:rsidR="004A77C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前后端</w:t>
                      </w:r>
                      <w:r w:rsidR="005F3FEB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之间的协同合作</w:t>
                      </w:r>
                      <w:r w:rsidR="00E65B37"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461BBB" w:rsidRPr="00626450" w:rsidRDefault="00461BBB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6"/>
                          <w:szCs w:val="6"/>
                        </w:rPr>
                      </w:pPr>
                    </w:p>
                    <w:p w:rsidR="001070B2" w:rsidRDefault="00212852" w:rsidP="001070B2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BF3F8B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中铁十九局集团第七工程有限公司</w:t>
                      </w:r>
                      <w:r w:rsidRPr="00BF3F8B">
                        <w:rPr>
                          <w:rFonts w:ascii="微软雅黑" w:hAnsi="微软雅黑"/>
                          <w:b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财务系统</w:t>
                      </w:r>
                    </w:p>
                    <w:p w:rsidR="007820D2" w:rsidRPr="0061398E" w:rsidRDefault="0061398E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61398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proofErr w:type="gramStart"/>
                      <w:r w:rsidRPr="0061398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栈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：j</w:t>
                      </w:r>
                      <w:r w:rsidRPr="0061398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Query </w:t>
                      </w:r>
                      <w:proofErr w:type="spellStart"/>
                      <w:r w:rsidRPr="0061398E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EasyUI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、MySQL、PHP（ThinkPHP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3.2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）、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PHPExcel</w:t>
                      </w:r>
                      <w:proofErr w:type="spellEnd"/>
                    </w:p>
                    <w:p w:rsidR="00130154" w:rsidRPr="0061398E" w:rsidRDefault="00605064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个人贡献：</w:t>
                      </w:r>
                      <w:r w:rsidR="00C62EE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主要编写了前端财务报表的</w:t>
                      </w:r>
                      <w:r w:rsidR="005A2D45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 w:rsidR="005A2D45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数据列，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以及部分财务报表的PHP</w:t>
                      </w:r>
                      <w:r w:rsidR="000C737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业务处理逻辑</w:t>
                      </w:r>
                      <w:r w:rsidR="000C737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130154" w:rsidRPr="005B214F" w:rsidRDefault="005B214F" w:rsidP="00D041A9">
                      <w:pPr>
                        <w:pStyle w:val="1"/>
                        <w:widowControl/>
                        <w:snapToGrid w:val="0"/>
                        <w:spacing w:line="276" w:lineRule="auto"/>
                        <w:ind w:left="420" w:firstLineChars="0" w:firstLine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 w:rsidRPr="005B21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收获：</w:t>
                      </w:r>
                      <w:r w:rsidR="004F351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一方面是团队之间的协同合作，共同开发</w:t>
                      </w:r>
                      <w:r w:rsidR="00E75AE6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Query </w:t>
                      </w:r>
                      <w:proofErr w:type="spellStart"/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EasyUI</w:t>
                      </w:r>
                      <w:proofErr w:type="spellEnd"/>
                      <w:r w:rsidR="00FB6FD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基本使用，以及扩展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其</w:t>
                      </w:r>
                      <w:r w:rsidR="00FB6FD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功能</w:t>
                      </w:r>
                      <w:r w:rsidR="0045323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  <w:r w:rsidR="0097659D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97659D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后端</w:t>
                      </w:r>
                      <w:r w:rsidR="0054791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使用设计模式优化代码编写结构，提高开发速度。</w:t>
                      </w:r>
                      <w:r w:rsid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对RBAC</w:t>
                      </w:r>
                      <w:r w:rsidR="00626450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的</w:t>
                      </w:r>
                      <w:r w:rsidR="00626450" w:rsidRPr="0062645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权限访问控制</w:t>
                      </w:r>
                      <w:r w:rsidR="00504DA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有了解并学习。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并尝试使用</w:t>
                      </w:r>
                      <w:proofErr w:type="spellStart"/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</w:t>
                      </w:r>
                      <w:r w:rsidR="002918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PUnit</w:t>
                      </w:r>
                      <w:proofErr w:type="spellEnd"/>
                      <w:r w:rsidR="0029181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2918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项目进行单元测试。</w:t>
                      </w:r>
                    </w:p>
                  </w:txbxContent>
                </v:textbox>
              </v:shape>
            </w:pict>
          </mc:Fallback>
        </mc:AlternateContent>
      </w:r>
      <w:r w:rsidR="0029181A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3B869D5" wp14:editId="54C0B9AA">
                <wp:simplePos x="0" y="0"/>
                <wp:positionH relativeFrom="column">
                  <wp:posOffset>-289560</wp:posOffset>
                </wp:positionH>
                <wp:positionV relativeFrom="paragraph">
                  <wp:posOffset>3238500</wp:posOffset>
                </wp:positionV>
                <wp:extent cx="5868035" cy="360045"/>
                <wp:effectExtent l="0" t="0" r="37465" b="190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360045"/>
                          <a:chOff x="76200" y="0"/>
                          <a:chExt cx="5868100" cy="360045"/>
                        </a:xfrm>
                      </wpg:grpSpPr>
                      <wps:wsp>
                        <wps:cNvPr id="14" name="24岁"/>
                        <wps:cNvSpPr>
                          <a:spLocks noChangeArrowheads="1"/>
                        </wps:cNvSpPr>
                        <wps:spPr bwMode="auto">
                          <a:xfrm>
                            <a:off x="322237" y="0"/>
                            <a:ext cx="1293219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930F0" w:rsidRPr="00130154" w:rsidRDefault="00B930F0" w:rsidP="00B930F0"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distribute"/>
                                <w:rPr>
                                  <w:rFonts w:ascii="华文细黑" w:eastAsia="华文细黑" w:hAnsi="华文细黑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130154">
                                <w:rPr>
                                  <w:rFonts w:asciiTheme="minorEastAsia" w:hAnsiTheme="minorEastAsia"/>
                                  <w:color w:val="00A4E1" w:themeColor="accent6" w:themeShade="BF"/>
                                  <w:sz w:val="28"/>
                                  <w:szCs w:val="28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76200" y="32575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869D5" id="组合 9" o:spid="_x0000_s1035" style="position:absolute;left:0;text-align:left;margin-left:-22.8pt;margin-top:255pt;width:462.05pt;height:28.35pt;z-index:251778048;mso-width-relative:margin;mso-height-relative:margin" coordorigin="762" coordsize="58681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">
                <v:rect id="24岁" o:spid="_x0000_s1036" style="position:absolute;left:3222;width:1293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<v:textbox>
                    <w:txbxContent>
                      <w:p w:rsidR="00B930F0" w:rsidRPr="00130154" w:rsidRDefault="00B930F0" w:rsidP="00B930F0">
                        <w:pPr>
                          <w:tabs>
                            <w:tab w:val="left" w:pos="840"/>
                          </w:tabs>
                          <w:spacing w:line="380" w:lineRule="exact"/>
                          <w:jc w:val="distribute"/>
                          <w:rPr>
                            <w:rFonts w:ascii="华文细黑" w:eastAsia="华文细黑" w:hAnsi="华文细黑"/>
                            <w:color w:val="00A4E1" w:themeColor="accent6" w:themeShade="BF"/>
                            <w:sz w:val="28"/>
                            <w:szCs w:val="28"/>
                          </w:rPr>
                        </w:pPr>
                        <w:r w:rsidRPr="00130154">
                          <w:rPr>
                            <w:rFonts w:asciiTheme="minorEastAsia" w:hAnsiTheme="minorEastAsia"/>
                            <w:color w:val="00A4E1" w:themeColor="accent6" w:themeShade="BF"/>
                            <w:sz w:val="28"/>
                            <w:szCs w:val="28"/>
                          </w:rPr>
                          <w:t>项目经验</w:t>
                        </w:r>
                      </w:p>
                    </w:txbxContent>
                  </v:textbox>
                </v:rect>
                <v:line id="直接连接符 17" o:spid="_x0000_s1037" style="position:absolute;visibility:visible;mso-wrap-style:square" from="762,3257" to="59443,3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29181A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3268980</wp:posOffset>
                </wp:positionV>
                <wp:extent cx="262255" cy="262255"/>
                <wp:effectExtent l="57150" t="38100" r="4445" b="80645"/>
                <wp:wrapNone/>
                <wp:docPr id="45" name="箭头: 十字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quadArrow">
                          <a:avLst>
                            <a:gd name="adj1" fmla="val 19993"/>
                            <a:gd name="adj2" fmla="val 13101"/>
                            <a:gd name="adj3" fmla="val 28766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13B" id="箭头: 十字 45" o:spid="_x0000_s1026" style="position:absolute;left:0;text-align:left;margin-left:-28.25pt;margin-top:257.4pt;width:20.65pt;height:20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255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" path="m,131128l75440,96769r,8142l104911,104911r,-29471l96769,75440,131128,r34358,75440l157344,75440r,29471l186815,104911r,-8142l262255,131128r-75440,34358l186815,157344r-29471,l157344,186815r8142,l131128,262255,96769,186815r8142,l104911,157344r-29471,l75440,165486,,131128xe" fillcolor="#3bc9ff [3033]" stroked="f">
                <v:fill color2="#2ac5ff [3177]" rotate="t" colors="0 #54ceff;.5 #24ccff;1 #12bae5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131128;75440,96769;75440,104911;104911,104911;104911,75440;96769,75440;131128,0;165486,75440;157344,75440;157344,104911;186815,104911;186815,96769;262255,131128;186815,165486;186815,157344;157344,157344;157344,186815;165486,186815;131128,262255;96769,186815;104911,186815;104911,157344;75440,157344;75440,165486;0,131128" o:connectangles="0,0,0,0,0,0,0,0,0,0,0,0,0,0,0,0,0,0,0,0,0,0,0,0,0"/>
              </v:shape>
            </w:pict>
          </mc:Fallback>
        </mc:AlternateContent>
      </w:r>
      <w:r w:rsidR="0029181A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98B3669" wp14:editId="3CB31D0E">
                <wp:simplePos x="0" y="0"/>
                <wp:positionH relativeFrom="column">
                  <wp:posOffset>-320040</wp:posOffset>
                </wp:positionH>
                <wp:positionV relativeFrom="paragraph">
                  <wp:posOffset>1905000</wp:posOffset>
                </wp:positionV>
                <wp:extent cx="6127115" cy="1249680"/>
                <wp:effectExtent l="0" t="0" r="0" b="762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115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Default="007D57F9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现正对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Http，T</w:t>
                            </w:r>
                            <w:r w:rsidR="00274FB3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CP/IP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协议</w:t>
                            </w:r>
                            <w:r w:rsidR="00CF0C0C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，Socket</w:t>
                            </w:r>
                            <w:r w:rsidR="00313E3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等网络协议</w:t>
                            </w:r>
                            <w:r w:rsidR="00274FB3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</w:t>
                            </w:r>
                            <w:r w:rsidR="001D6E4F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总</w:t>
                            </w:r>
                            <w:r w:rsidR="0003531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274FB3" w:rsidRDefault="00274FB3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了解熟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悉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PHP</w:t>
                            </w:r>
                            <w:r w:rsidR="00823DCA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hinkPHP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学习中。</w:t>
                            </w:r>
                          </w:p>
                          <w:p w:rsidR="00CA71CC" w:rsidRDefault="00CA71CC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基本的MyS</w:t>
                            </w:r>
                            <w:r w:rsidR="001D6E4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QL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数据库</w:t>
                            </w:r>
                            <w:r w:rsidR="005E49C0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CURD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操作</w:t>
                            </w:r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，对</w:t>
                            </w:r>
                            <w:proofErr w:type="spellStart"/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8D1D4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非关系型数据库有了解并学习中</w:t>
                            </w:r>
                            <w:r w:rsidR="0006299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03531A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了解前端HTML、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js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ajax、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jQuery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Vue</w:t>
                            </w:r>
                            <w:proofErr w:type="spellEnd"/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等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</w:t>
                            </w:r>
                            <w:r w:rsidR="00612CB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能</w:t>
                            </w:r>
                            <w:r w:rsidR="0094077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制作</w:t>
                            </w:r>
                            <w:r w:rsidR="003E0CE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简单的网页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AD210A" w:rsidRDefault="00612CB2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会使用Git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基本命令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多人协作开发，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Linux操作系统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指令学习中</w:t>
                            </w:r>
                            <w:r w:rsidR="006B600E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，尝试搭建服务器</w:t>
                            </w:r>
                            <w:r w:rsidR="00620C51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并部署项目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</w:t>
                            </w:r>
                          </w:p>
                          <w:p w:rsidR="00B930F0" w:rsidRPr="00161BD4" w:rsidRDefault="00B930F0" w:rsidP="00161BD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B3669" id="文本框 146" o:spid="_x0000_s1038" type="#_x0000_t202" style="position:absolute;left:0;text-align:left;margin-left:-25.2pt;margin-top:150pt;width:482.45pt;height:98.4pt;z-index:25152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" filled="f" stroked="f" strokeweight=".5pt">
                <v:textbox>
                  <w:txbxContent>
                    <w:p w:rsidR="0003531A" w:rsidRDefault="007D57F9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现正对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Http，T</w:t>
                      </w:r>
                      <w:r w:rsidR="00274FB3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CP/IP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协议</w:t>
                      </w:r>
                      <w:r w:rsidR="00CF0C0C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，Socket</w:t>
                      </w:r>
                      <w:r w:rsidR="00313E3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等网络协议</w:t>
                      </w:r>
                      <w:r w:rsidR="00274FB3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</w:t>
                      </w:r>
                      <w:r w:rsidR="001D6E4F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总</w:t>
                      </w:r>
                      <w:r w:rsidR="0003531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274FB3" w:rsidRDefault="00274FB3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了解熟</w:t>
                      </w:r>
                      <w:bookmarkStart w:id="1" w:name="_GoBack"/>
                      <w:bookmarkEnd w:id="1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悉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PHP</w:t>
                      </w:r>
                      <w:r w:rsidR="00823DCA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语言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hinkPHP</w:t>
                      </w:r>
                      <w:proofErr w:type="spellEnd"/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proofErr w:type="spellStart"/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yii</w:t>
                      </w:r>
                      <w:proofErr w:type="spellEnd"/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框架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学习中。</w:t>
                      </w:r>
                    </w:p>
                    <w:p w:rsidR="00CA71CC" w:rsidRDefault="00CA71CC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基本的MyS</w:t>
                      </w:r>
                      <w:r w:rsidR="001D6E4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QL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数据库</w:t>
                      </w:r>
                      <w:r w:rsidR="005E49C0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CURD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操作</w:t>
                      </w:r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，对</w:t>
                      </w:r>
                      <w:proofErr w:type="spellStart"/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Redis</w:t>
                      </w:r>
                      <w:proofErr w:type="spellEnd"/>
                      <w:r w:rsidR="008D1D49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非关系型数据库有了解并学习中</w:t>
                      </w:r>
                      <w:r w:rsidR="0006299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03531A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了解前端HTML、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CSS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js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ajax、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jQuery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BootStrap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、</w:t>
                      </w:r>
                      <w:proofErr w:type="spellStart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Vue</w:t>
                      </w:r>
                      <w:proofErr w:type="spellEnd"/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等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</w:t>
                      </w:r>
                      <w:r w:rsidR="00612CB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能</w:t>
                      </w:r>
                      <w:r w:rsidR="0094077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制作</w:t>
                      </w:r>
                      <w:r w:rsidR="003E0CE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简单的网页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AD210A" w:rsidRDefault="00612CB2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会使用Git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基本命令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多人协作开发，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Linux操作系统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指令学习中</w:t>
                      </w:r>
                      <w:r w:rsidR="006B600E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，尝试搭建服务器</w:t>
                      </w:r>
                      <w:r w:rsidR="00620C51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并部署项目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</w:t>
                      </w:r>
                    </w:p>
                    <w:p w:rsidR="00B930F0" w:rsidRPr="00161BD4" w:rsidRDefault="00B930F0" w:rsidP="00161BD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181A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7F868226" wp14:editId="663BDCCB">
                <wp:simplePos x="0" y="0"/>
                <wp:positionH relativeFrom="column">
                  <wp:posOffset>-388620</wp:posOffset>
                </wp:positionH>
                <wp:positionV relativeFrom="paragraph">
                  <wp:posOffset>1607820</wp:posOffset>
                </wp:positionV>
                <wp:extent cx="5944235" cy="360045"/>
                <wp:effectExtent l="57150" t="0" r="37465" b="190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360045"/>
                          <a:chOff x="0" y="0"/>
                          <a:chExt cx="5944300" cy="360045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982991" cy="360045"/>
                            <a:chOff x="47768" y="0"/>
                            <a:chExt cx="983232" cy="360513"/>
                          </a:xfrm>
                        </wpg:grpSpPr>
                        <wps:wsp>
                          <wps:cNvPr id="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83" y="0"/>
                              <a:ext cx="660917" cy="360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217B3E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47768" y="66627"/>
                              <a:ext cx="285184" cy="173890"/>
                            </a:xfrm>
                            <a:custGeom>
                              <a:avLst/>
                              <a:gdLst>
                                <a:gd name="T0" fmla="*/ 1066662 w 2063518"/>
                                <a:gd name="T1" fmla="*/ 654802 h 1276454"/>
                                <a:gd name="T2" fmla="*/ 1500594 w 2063518"/>
                                <a:gd name="T3" fmla="*/ 654802 h 1276454"/>
                                <a:gd name="T4" fmla="*/ 1255790 w 2063518"/>
                                <a:gd name="T5" fmla="*/ 314944 h 1276454"/>
                                <a:gd name="T6" fmla="*/ 1323568 w 2063518"/>
                                <a:gd name="T7" fmla="*/ 383500 h 1276454"/>
                                <a:gd name="T8" fmla="*/ 1481023 w 2063518"/>
                                <a:gd name="T9" fmla="*/ 376582 h 1276454"/>
                                <a:gd name="T10" fmla="*/ 1488825 w 2063518"/>
                                <a:gd name="T11" fmla="*/ 472615 h 1276454"/>
                                <a:gd name="T12" fmla="*/ 1613893 w 2063518"/>
                                <a:gd name="T13" fmla="*/ 568404 h 1276454"/>
                                <a:gd name="T14" fmla="*/ 1558067 w 2063518"/>
                                <a:gd name="T15" fmla="*/ 646977 h 1276454"/>
                                <a:gd name="T16" fmla="*/ 1592227 w 2063518"/>
                                <a:gd name="T17" fmla="*/ 800652 h 1276454"/>
                                <a:gd name="T18" fmla="*/ 1498897 w 2063518"/>
                                <a:gd name="T19" fmla="*/ 825001 h 1276454"/>
                                <a:gd name="T20" fmla="*/ 1426167 w 2063518"/>
                                <a:gd name="T21" fmla="*/ 964655 h 1276454"/>
                                <a:gd name="T22" fmla="*/ 1339000 w 2063518"/>
                                <a:gd name="T23" fmla="*/ 923387 h 1276454"/>
                                <a:gd name="T24" fmla="*/ 1193410 w 2063518"/>
                                <a:gd name="T25" fmla="*/ 983675 h 1276454"/>
                                <a:gd name="T26" fmla="*/ 1153195 w 2063518"/>
                                <a:gd name="T27" fmla="*/ 896101 h 1276454"/>
                                <a:gd name="T28" fmla="*/ 1002868 w 2063518"/>
                                <a:gd name="T29" fmla="*/ 848812 h 1276454"/>
                                <a:gd name="T30" fmla="*/ 1028421 w 2063518"/>
                                <a:gd name="T31" fmla="*/ 755906 h 1276454"/>
                                <a:gd name="T32" fmla="*/ 943696 w 2063518"/>
                                <a:gd name="T33" fmla="*/ 623169 h 1276454"/>
                                <a:gd name="T34" fmla="*/ 1023061 w 2063518"/>
                                <a:gd name="T35" fmla="*/ 568405 h 1276454"/>
                                <a:gd name="T36" fmla="*/ 1043583 w 2063518"/>
                                <a:gd name="T37" fmla="*/ 412329 h 1276454"/>
                                <a:gd name="T38" fmla="*/ 1139624 w 2063518"/>
                                <a:gd name="T39" fmla="*/ 421330 h 1276454"/>
                                <a:gd name="T40" fmla="*/ 1255790 w 2063518"/>
                                <a:gd name="T41" fmla="*/ 314944 h 1276454"/>
                                <a:gd name="T42" fmla="*/ 184450 w 2063518"/>
                                <a:gd name="T43" fmla="*/ 509786 h 1276454"/>
                                <a:gd name="T44" fmla="*/ 835347 w 2063518"/>
                                <a:gd name="T45" fmla="*/ 509786 h 1276454"/>
                                <a:gd name="T46" fmla="*/ 468140 w 2063518"/>
                                <a:gd name="T47" fmla="*/ 0 h 1276454"/>
                                <a:gd name="T48" fmla="*/ 569807 w 2063518"/>
                                <a:gd name="T49" fmla="*/ 102832 h 1276454"/>
                                <a:gd name="T50" fmla="*/ 805989 w 2063518"/>
                                <a:gd name="T51" fmla="*/ 92457 h 1276454"/>
                                <a:gd name="T52" fmla="*/ 817693 w 2063518"/>
                                <a:gd name="T53" fmla="*/ 236505 h 1276454"/>
                                <a:gd name="T54" fmla="*/ 1005294 w 2063518"/>
                                <a:gd name="T55" fmla="*/ 380190 h 1276454"/>
                                <a:gd name="T56" fmla="*/ 921557 w 2063518"/>
                                <a:gd name="T57" fmla="*/ 498048 h 1276454"/>
                                <a:gd name="T58" fmla="*/ 972798 w 2063518"/>
                                <a:gd name="T59" fmla="*/ 728561 h 1276454"/>
                                <a:gd name="T60" fmla="*/ 832801 w 2063518"/>
                                <a:gd name="T61" fmla="*/ 765085 h 1276454"/>
                                <a:gd name="T62" fmla="*/ 723706 w 2063518"/>
                                <a:gd name="T63" fmla="*/ 974565 h 1276454"/>
                                <a:gd name="T64" fmla="*/ 592956 w 2063518"/>
                                <a:gd name="T65" fmla="*/ 912666 h 1276454"/>
                                <a:gd name="T66" fmla="*/ 374570 w 2063518"/>
                                <a:gd name="T67" fmla="*/ 1003096 h 1276454"/>
                                <a:gd name="T68" fmla="*/ 314247 w 2063518"/>
                                <a:gd name="T69" fmla="*/ 871734 h 1276454"/>
                                <a:gd name="T70" fmla="*/ 88757 w 2063518"/>
                                <a:gd name="T71" fmla="*/ 800802 h 1276454"/>
                                <a:gd name="T72" fmla="*/ 127086 w 2063518"/>
                                <a:gd name="T73" fmla="*/ 661445 h 1276454"/>
                                <a:gd name="T74" fmla="*/ 0 w 2063518"/>
                                <a:gd name="T75" fmla="*/ 462338 h 1276454"/>
                                <a:gd name="T76" fmla="*/ 119047 w 2063518"/>
                                <a:gd name="T77" fmla="*/ 380191 h 1276454"/>
                                <a:gd name="T78" fmla="*/ 149829 w 2063518"/>
                                <a:gd name="T79" fmla="*/ 146078 h 1276454"/>
                                <a:gd name="T80" fmla="*/ 293892 w 2063518"/>
                                <a:gd name="T81" fmla="*/ 159579 h 1276454"/>
                                <a:gd name="T82" fmla="*/ 468140 w 2063518"/>
                                <a:gd name="T83" fmla="*/ 0 h 1276454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</a:gdLst>
                              <a:ahLst/>
                              <a:cxnLst>
                                <a:cxn ang="T84">
                                  <a:pos x="T0" y="T1"/>
                                </a:cxn>
                                <a:cxn ang="T85">
                                  <a:pos x="T2" y="T3"/>
                                </a:cxn>
                                <a:cxn ang="T86">
                                  <a:pos x="T4" y="T5"/>
                                </a:cxn>
                                <a:cxn ang="T87">
                                  <a:pos x="T6" y="T7"/>
                                </a:cxn>
                                <a:cxn ang="T88">
                                  <a:pos x="T8" y="T9"/>
                                </a:cxn>
                                <a:cxn ang="T89">
                                  <a:pos x="T10" y="T11"/>
                                </a:cxn>
                                <a:cxn ang="T90">
                                  <a:pos x="T12" y="T13"/>
                                </a:cxn>
                                <a:cxn ang="T91">
                                  <a:pos x="T14" y="T15"/>
                                </a:cxn>
                                <a:cxn ang="T92">
                                  <a:pos x="T16" y="T17"/>
                                </a:cxn>
                                <a:cxn ang="T93">
                                  <a:pos x="T18" y="T19"/>
                                </a:cxn>
                                <a:cxn ang="T94">
                                  <a:pos x="T20" y="T21"/>
                                </a:cxn>
                                <a:cxn ang="T95">
                                  <a:pos x="T22" y="T23"/>
                                </a:cxn>
                                <a:cxn ang="T96">
                                  <a:pos x="T24" y="T25"/>
                                </a:cxn>
                                <a:cxn ang="T97">
                                  <a:pos x="T26" y="T27"/>
                                </a:cxn>
                                <a:cxn ang="T98">
                                  <a:pos x="T28" y="T29"/>
                                </a:cxn>
                                <a:cxn ang="T99">
                                  <a:pos x="T30" y="T31"/>
                                </a:cxn>
                                <a:cxn ang="T100">
                                  <a:pos x="T32" y="T33"/>
                                </a:cxn>
                                <a:cxn ang="T101">
                                  <a:pos x="T34" y="T35"/>
                                </a:cxn>
                                <a:cxn ang="T102">
                                  <a:pos x="T36" y="T37"/>
                                </a:cxn>
                                <a:cxn ang="T103">
                                  <a:pos x="T38" y="T39"/>
                                </a:cxn>
                                <a:cxn ang="T104">
                                  <a:pos x="T40" y="T41"/>
                                </a:cxn>
                                <a:cxn ang="T105">
                                  <a:pos x="T42" y="T43"/>
                                </a:cxn>
                                <a:cxn ang="T106">
                                  <a:pos x="T44" y="T45"/>
                                </a:cxn>
                                <a:cxn ang="T107">
                                  <a:pos x="T46" y="T47"/>
                                </a:cxn>
                                <a:cxn ang="T108">
                                  <a:pos x="T48" y="T49"/>
                                </a:cxn>
                                <a:cxn ang="T109">
                                  <a:pos x="T50" y="T51"/>
                                </a:cxn>
                                <a:cxn ang="T110">
                                  <a:pos x="T52" y="T53"/>
                                </a:cxn>
                                <a:cxn ang="T111">
                                  <a:pos x="T54" y="T55"/>
                                </a:cxn>
                                <a:cxn ang="T112">
                                  <a:pos x="T56" y="T57"/>
                                </a:cxn>
                                <a:cxn ang="T113">
                                  <a:pos x="T58" y="T59"/>
                                </a:cxn>
                                <a:cxn ang="T114">
                                  <a:pos x="T60" y="T61"/>
                                </a:cxn>
                                <a:cxn ang="T115">
                                  <a:pos x="T62" y="T63"/>
                                </a:cxn>
                                <a:cxn ang="T116">
                                  <a:pos x="T64" y="T65"/>
                                </a:cxn>
                                <a:cxn ang="T117">
                                  <a:pos x="T66" y="T67"/>
                                </a:cxn>
                                <a:cxn ang="T118">
                                  <a:pos x="T68" y="T69"/>
                                </a:cxn>
                                <a:cxn ang="T119">
                                  <a:pos x="T70" y="T71"/>
                                </a:cxn>
                                <a:cxn ang="T120">
                                  <a:pos x="T72" y="T73"/>
                                </a:cxn>
                                <a:cxn ang="T121">
                                  <a:pos x="T74" y="T75"/>
                                </a:cxn>
                                <a:cxn ang="T122">
                                  <a:pos x="T76" y="T77"/>
                                </a:cxn>
                                <a:cxn ang="T123">
                                  <a:pos x="T78" y="T79"/>
                                </a:cxn>
                                <a:cxn ang="T124">
                                  <a:pos x="T80" y="T81"/>
                                </a:cxn>
                                <a:cxn ang="T125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063518" h="1276454">
                                  <a:moveTo>
                                    <a:pt x="1631470" y="557485"/>
                                  </a:moveTo>
                                  <a:cubicBezTo>
                                    <a:pt x="1479172" y="557485"/>
                                    <a:pt x="1355710" y="680947"/>
                                    <a:pt x="1355710" y="833245"/>
                                  </a:cubicBezTo>
                                  <a:cubicBezTo>
                                    <a:pt x="1355710" y="985543"/>
                                    <a:pt x="1479172" y="1109005"/>
                                    <a:pt x="1631470" y="1109005"/>
                                  </a:cubicBezTo>
                                  <a:cubicBezTo>
                                    <a:pt x="1783768" y="1109005"/>
                                    <a:pt x="1907230" y="985543"/>
                                    <a:pt x="1907230" y="833245"/>
                                  </a:cubicBezTo>
                                  <a:cubicBezTo>
                                    <a:pt x="1907230" y="680947"/>
                                    <a:pt x="1783768" y="557485"/>
                                    <a:pt x="1631470" y="557485"/>
                                  </a:cubicBezTo>
                                  <a:close/>
                                  <a:moveTo>
                                    <a:pt x="1596087" y="400771"/>
                                  </a:moveTo>
                                  <a:lnTo>
                                    <a:pt x="1666853" y="400771"/>
                                  </a:lnTo>
                                  <a:lnTo>
                                    <a:pt x="1682233" y="488008"/>
                                  </a:lnTo>
                                  <a:cubicBezTo>
                                    <a:pt x="1729134" y="494904"/>
                                    <a:pt x="1774137" y="511284"/>
                                    <a:pt x="1814498" y="536149"/>
                                  </a:cubicBezTo>
                                  <a:lnTo>
                                    <a:pt x="1882355" y="479207"/>
                                  </a:lnTo>
                                  <a:lnTo>
                                    <a:pt x="1936564" y="524695"/>
                                  </a:lnTo>
                                  <a:lnTo>
                                    <a:pt x="1892271" y="601408"/>
                                  </a:lnTo>
                                  <a:cubicBezTo>
                                    <a:pt x="1923766" y="636838"/>
                                    <a:pt x="1947711" y="678313"/>
                                    <a:pt x="1962647" y="723304"/>
                                  </a:cubicBezTo>
                                  <a:lnTo>
                                    <a:pt x="2051230" y="723302"/>
                                  </a:lnTo>
                                  <a:lnTo>
                                    <a:pt x="2063518" y="792992"/>
                                  </a:lnTo>
                                  <a:lnTo>
                                    <a:pt x="1980277" y="823287"/>
                                  </a:lnTo>
                                  <a:cubicBezTo>
                                    <a:pt x="1981630" y="870672"/>
                                    <a:pt x="1973314" y="917837"/>
                                    <a:pt x="1955836" y="961902"/>
                                  </a:cubicBezTo>
                                  <a:lnTo>
                                    <a:pt x="2023695" y="1018840"/>
                                  </a:lnTo>
                                  <a:lnTo>
                                    <a:pt x="1988313" y="1080125"/>
                                  </a:lnTo>
                                  <a:lnTo>
                                    <a:pt x="1905073" y="1049826"/>
                                  </a:lnTo>
                                  <a:cubicBezTo>
                                    <a:pt x="1875651" y="1086995"/>
                                    <a:pt x="1838963" y="1117779"/>
                                    <a:pt x="1797250" y="1140300"/>
                                  </a:cubicBezTo>
                                  <a:lnTo>
                                    <a:pt x="1812635" y="1227537"/>
                                  </a:lnTo>
                                  <a:lnTo>
                                    <a:pt x="1746136" y="1251740"/>
                                  </a:lnTo>
                                  <a:lnTo>
                                    <a:pt x="1701847" y="1175024"/>
                                  </a:lnTo>
                                  <a:cubicBezTo>
                                    <a:pt x="1655416" y="1184585"/>
                                    <a:pt x="1607524" y="1184585"/>
                                    <a:pt x="1561093" y="1175024"/>
                                  </a:cubicBezTo>
                                  <a:lnTo>
                                    <a:pt x="1516804" y="1251740"/>
                                  </a:lnTo>
                                  <a:lnTo>
                                    <a:pt x="1450306" y="1227537"/>
                                  </a:lnTo>
                                  <a:lnTo>
                                    <a:pt x="1465691" y="1140300"/>
                                  </a:lnTo>
                                  <a:cubicBezTo>
                                    <a:pt x="1423978" y="1117779"/>
                                    <a:pt x="1387290" y="1086995"/>
                                    <a:pt x="1357868" y="1049826"/>
                                  </a:cubicBezTo>
                                  <a:lnTo>
                                    <a:pt x="1274628" y="1080125"/>
                                  </a:lnTo>
                                  <a:lnTo>
                                    <a:pt x="1239245" y="1018840"/>
                                  </a:lnTo>
                                  <a:lnTo>
                                    <a:pt x="1307105" y="961902"/>
                                  </a:lnTo>
                                  <a:cubicBezTo>
                                    <a:pt x="1289627" y="917837"/>
                                    <a:pt x="1281310" y="870672"/>
                                    <a:pt x="1282663" y="823287"/>
                                  </a:cubicBezTo>
                                  <a:lnTo>
                                    <a:pt x="1199422" y="792992"/>
                                  </a:lnTo>
                                  <a:lnTo>
                                    <a:pt x="1211710" y="723302"/>
                                  </a:lnTo>
                                  <a:lnTo>
                                    <a:pt x="1300293" y="723304"/>
                                  </a:lnTo>
                                  <a:cubicBezTo>
                                    <a:pt x="1315229" y="678313"/>
                                    <a:pt x="1339174" y="636838"/>
                                    <a:pt x="1370670" y="601408"/>
                                  </a:cubicBezTo>
                                  <a:lnTo>
                                    <a:pt x="1326376" y="524695"/>
                                  </a:lnTo>
                                  <a:lnTo>
                                    <a:pt x="1380586" y="479207"/>
                                  </a:lnTo>
                                  <a:lnTo>
                                    <a:pt x="1448443" y="536149"/>
                                  </a:lnTo>
                                  <a:cubicBezTo>
                                    <a:pt x="1488803" y="511284"/>
                                    <a:pt x="1533807" y="494905"/>
                                    <a:pt x="1580707" y="488008"/>
                                  </a:cubicBezTo>
                                  <a:lnTo>
                                    <a:pt x="1596087" y="400771"/>
                                  </a:lnTo>
                                  <a:close/>
                                  <a:moveTo>
                                    <a:pt x="648072" y="235071"/>
                                  </a:moveTo>
                                  <a:cubicBezTo>
                                    <a:pt x="419625" y="235071"/>
                                    <a:pt x="234432" y="420264"/>
                                    <a:pt x="234432" y="648711"/>
                                  </a:cubicBezTo>
                                  <a:cubicBezTo>
                                    <a:pt x="234432" y="877158"/>
                                    <a:pt x="419625" y="1062352"/>
                                    <a:pt x="648072" y="1062352"/>
                                  </a:cubicBezTo>
                                  <a:cubicBezTo>
                                    <a:pt x="876519" y="1062352"/>
                                    <a:pt x="1061712" y="877158"/>
                                    <a:pt x="1061712" y="648711"/>
                                  </a:cubicBezTo>
                                  <a:cubicBezTo>
                                    <a:pt x="1061712" y="420264"/>
                                    <a:pt x="876519" y="235071"/>
                                    <a:pt x="648072" y="235071"/>
                                  </a:cubicBezTo>
                                  <a:close/>
                                  <a:moveTo>
                                    <a:pt x="594998" y="0"/>
                                  </a:moveTo>
                                  <a:lnTo>
                                    <a:pt x="701146" y="0"/>
                                  </a:lnTo>
                                  <a:lnTo>
                                    <a:pt x="724216" y="130856"/>
                                  </a:lnTo>
                                  <a:cubicBezTo>
                                    <a:pt x="794567" y="141200"/>
                                    <a:pt x="862072" y="165770"/>
                                    <a:pt x="922614" y="203067"/>
                                  </a:cubicBezTo>
                                  <a:lnTo>
                                    <a:pt x="1024399" y="117654"/>
                                  </a:lnTo>
                                  <a:lnTo>
                                    <a:pt x="1105713" y="185886"/>
                                  </a:lnTo>
                                  <a:lnTo>
                                    <a:pt x="1039273" y="300956"/>
                                  </a:lnTo>
                                  <a:cubicBezTo>
                                    <a:pt x="1086516" y="354101"/>
                                    <a:pt x="1122434" y="416314"/>
                                    <a:pt x="1144837" y="483799"/>
                                  </a:cubicBezTo>
                                  <a:lnTo>
                                    <a:pt x="1277712" y="483796"/>
                                  </a:lnTo>
                                  <a:lnTo>
                                    <a:pt x="1296144" y="588332"/>
                                  </a:lnTo>
                                  <a:lnTo>
                                    <a:pt x="1171283" y="633774"/>
                                  </a:lnTo>
                                  <a:cubicBezTo>
                                    <a:pt x="1173312" y="704852"/>
                                    <a:pt x="1160838" y="775599"/>
                                    <a:pt x="1134620" y="841697"/>
                                  </a:cubicBezTo>
                                  <a:lnTo>
                                    <a:pt x="1236410" y="927104"/>
                                  </a:lnTo>
                                  <a:lnTo>
                                    <a:pt x="1183336" y="1019032"/>
                                  </a:lnTo>
                                  <a:lnTo>
                                    <a:pt x="1058476" y="973583"/>
                                  </a:lnTo>
                                  <a:cubicBezTo>
                                    <a:pt x="1014343" y="1029336"/>
                                    <a:pt x="959312" y="1075513"/>
                                    <a:pt x="896742" y="1109294"/>
                                  </a:cubicBezTo>
                                  <a:lnTo>
                                    <a:pt x="919819" y="1240149"/>
                                  </a:lnTo>
                                  <a:lnTo>
                                    <a:pt x="820071" y="1276454"/>
                                  </a:lnTo>
                                  <a:lnTo>
                                    <a:pt x="753637" y="1161380"/>
                                  </a:lnTo>
                                  <a:cubicBezTo>
                                    <a:pt x="683991" y="1175721"/>
                                    <a:pt x="612153" y="1175721"/>
                                    <a:pt x="542507" y="1161380"/>
                                  </a:cubicBezTo>
                                  <a:lnTo>
                                    <a:pt x="476073" y="1276454"/>
                                  </a:lnTo>
                                  <a:lnTo>
                                    <a:pt x="376326" y="1240149"/>
                                  </a:lnTo>
                                  <a:lnTo>
                                    <a:pt x="399403" y="1109294"/>
                                  </a:lnTo>
                                  <a:cubicBezTo>
                                    <a:pt x="336833" y="1075513"/>
                                    <a:pt x="281802" y="1029336"/>
                                    <a:pt x="237669" y="973583"/>
                                  </a:cubicBezTo>
                                  <a:lnTo>
                                    <a:pt x="112809" y="1019032"/>
                                  </a:lnTo>
                                  <a:lnTo>
                                    <a:pt x="59735" y="927104"/>
                                  </a:lnTo>
                                  <a:lnTo>
                                    <a:pt x="161524" y="841697"/>
                                  </a:lnTo>
                                  <a:cubicBezTo>
                                    <a:pt x="135307" y="775599"/>
                                    <a:pt x="122832" y="704852"/>
                                    <a:pt x="124862" y="633774"/>
                                  </a:cubicBezTo>
                                  <a:lnTo>
                                    <a:pt x="0" y="588332"/>
                                  </a:lnTo>
                                  <a:lnTo>
                                    <a:pt x="18432" y="483796"/>
                                  </a:lnTo>
                                  <a:lnTo>
                                    <a:pt x="151306" y="483799"/>
                                  </a:lnTo>
                                  <a:cubicBezTo>
                                    <a:pt x="173710" y="416314"/>
                                    <a:pt x="209628" y="354100"/>
                                    <a:pt x="256871" y="300956"/>
                                  </a:cubicBezTo>
                                  <a:lnTo>
                                    <a:pt x="190431" y="185886"/>
                                  </a:lnTo>
                                  <a:lnTo>
                                    <a:pt x="271746" y="117654"/>
                                  </a:lnTo>
                                  <a:lnTo>
                                    <a:pt x="373531" y="203067"/>
                                  </a:lnTo>
                                  <a:cubicBezTo>
                                    <a:pt x="434072" y="165770"/>
                                    <a:pt x="501577" y="141200"/>
                                    <a:pt x="571928" y="130856"/>
                                  </a:cubicBezTo>
                                  <a:lnTo>
                                    <a:pt x="594998" y="0"/>
                                  </a:ln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lIns="501445" tIns="575655" rIns="501445" bIns="614746" anchor="ctr"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76200" y="318135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868226" id="组合 43" o:spid="_x0000_s1039" style="position:absolute;left:0;text-align:left;margin-left:-30.6pt;margin-top:126.6pt;width:468.05pt;height:28.35pt;z-index:251629568;mso-height-relative:margin" coordsize="5944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">
                <v:group id="组合 26" o:spid="_x0000_s1040" style="position:absolute;width:9829;height:3600" coordorigin="477" coordsize="9832,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24岁" o:spid="_x0000_s1041" style="position:absolute;left:3700;width:6610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  <v:textbox>
                      <w:txbxContent>
                        <w:p w:rsidR="00AD210A" w:rsidRPr="00130154" w:rsidRDefault="00217B3E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rect>
                  <v:shape id="KSO_Shape" o:spid="_x0000_s1042" style="position:absolute;left:477;top:666;width:2852;height:1739;visibility:visible;mso-wrap-style:square;v-text-anchor:middle" coordsize="2063518,127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" path="m1631470,557485v-152298,,-275760,123462,-275760,275760c1355710,985543,1479172,1109005,1631470,1109005v152298,,275760,-123462,275760,-275760c1907230,680947,1783768,557485,1631470,557485xm1596087,400771r70766,l1682233,488008v46901,6896,91904,23276,132265,48141l1882355,479207r54209,45488l1892271,601408v31495,35430,55440,76905,70376,121896l2051230,723302r12288,69690l1980277,823287v1353,47385,-6963,94550,-24441,138615l2023695,1018840r-35382,61285l1905073,1049826v-29422,37169,-66110,67953,-107823,90474l1812635,1227537r-66499,24203l1701847,1175024v-46431,9561,-94323,9561,-140754,l1516804,1251740r-66498,-24203l1465691,1140300v-41713,-22521,-78401,-53305,-107823,-90474l1274628,1080125r-35383,-61285l1307105,961902v-17478,-44065,-25795,-91230,-24442,-138615l1199422,792992r12288,-69690l1300293,723304v14936,-44991,38881,-86466,70377,-121896l1326376,524695r54210,-45488l1448443,536149v40360,-24865,85364,-41244,132264,-48141l1596087,400771xm648072,235071v-228447,,-413640,185193,-413640,413640c234432,877158,419625,1062352,648072,1062352v228447,,413640,-185194,413640,-413641c1061712,420264,876519,235071,648072,235071xm594998,l701146,r23070,130856c794567,141200,862072,165770,922614,203067r101785,-85413l1105713,185886r-66440,115070c1086516,354101,1122434,416314,1144837,483799r132875,-3l1296144,588332r-124861,45442c1173312,704852,1160838,775599,1134620,841697r101790,85407l1183336,1019032,1058476,973583v-44133,55753,-99164,101930,-161734,135711l919819,1240149r-99748,36305l753637,1161380v-69646,14341,-141484,14341,-211130,l476073,1276454r-99747,-36305l399403,1109294c336833,1075513,281802,1029336,237669,973583r-124860,45449l59735,927104,161524,841697c135307,775599,122832,704852,124862,633774l,588332,18432,483796r132874,3c173710,416314,209628,354100,256871,300956l190431,185886r81315,-68232l373531,203067v60541,-37297,128046,-61867,198397,-72211l594998,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147416,89203;207386,89203;173554,42904;182921,52244;204682,51301;205760,64384;223045,77433;215329,88137;220050,109072;207152,112389;197100,131414;185054,125792;164933,134005;159375,122075;138599,115633;142131,102976;130421,84894;141390,77433;144226,56171;157499,57397;173554,42904;25492,69448;115447,69448;64698,0;78749,14009;111390,12595;113007,32219;138934,51793;127362,67849;134443,99251;115095,104227;100018,132764;81948,124332;51767,136651;43430,118755;12266,109092;17564,90108;0,62984;16453,51793;20707,19900;40617,21739;64698,0" o:connectangles="0,0,0,0,0,0,0,0,0,0,0,0,0,0,0,0,0,0,0,0,0,0,0,0,0,0,0,0,0,0,0,0,0,0,0,0,0,0,0,0,0,0"/>
                  </v:shape>
                </v:group>
                <v:line id="直接连接符 37" o:spid="_x0000_s1043" style="position:absolute;visibility:visible;mso-wrap-style:square" from="762,3181" to="59443,3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" strokecolor="#2ec7ff [3209]" strokeweight="1.5pt">
                  <v:stroke joinstyle="miter"/>
                </v:line>
              </v:group>
            </w:pict>
          </mc:Fallback>
        </mc:AlternateContent>
      </w:r>
      <w:r w:rsidR="0029181A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27D530E7" wp14:editId="38C1DBD8">
                <wp:simplePos x="0" y="0"/>
                <wp:positionH relativeFrom="column">
                  <wp:posOffset>-312420</wp:posOffset>
                </wp:positionH>
                <wp:positionV relativeFrom="paragraph">
                  <wp:posOffset>7650480</wp:posOffset>
                </wp:positionV>
                <wp:extent cx="6031865" cy="1021080"/>
                <wp:effectExtent l="0" t="0" r="0" b="762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1A" w:rsidRPr="001034A3" w:rsidRDefault="001034A3" w:rsidP="00CF50E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一名对PHP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前端感兴趣的代码青年，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</w:t>
                            </w:r>
                            <w:r w:rsidR="00D7792A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技术有着执着的追求。</w:t>
                            </w:r>
                            <w:r w:rsidR="00AA1212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业余时间会构建自己的网站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。虽然并没有什么特别厉害的技术，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但是</w:t>
                            </w:r>
                            <w:r w:rsidR="00605F78" w:rsidRP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兴趣是最好的老师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嘛，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只有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对该事物有兴趣，</w:t>
                            </w:r>
                            <w:r w:rsidR="00605F78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什么</w:t>
                            </w:r>
                            <w:r w:rsidR="00605F78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都不是问题，努力过后总会看见彩虹！</w:t>
                            </w:r>
                          </w:p>
                          <w:p w:rsidR="00CA71CC" w:rsidRPr="00605F78" w:rsidRDefault="0003531A" w:rsidP="00CF50E4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GitHub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，里面不定时更新一些Pro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ect。 </w:t>
                            </w:r>
                            <w:r w:rsidRPr="000E2F5F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>https://github.com/JesBrian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30E7" id="文本框 95" o:spid="_x0000_s1044" type="#_x0000_t202" style="position:absolute;left:0;text-align:left;margin-left:-24.6pt;margin-top:602.4pt;width:474.95pt;height:80.4pt;z-index:25140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" filled="f" stroked="f" strokeweight=".5pt">
                <v:textbox>
                  <w:txbxContent>
                    <w:p w:rsidR="0003531A" w:rsidRPr="001034A3" w:rsidRDefault="001034A3" w:rsidP="00CF50E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一名对PHP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前端感兴趣的代码青年，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</w:t>
                      </w:r>
                      <w:r w:rsidR="00D7792A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技术有着执着的追求。</w:t>
                      </w:r>
                      <w:r w:rsidR="00AA1212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业余时间会构建自己的网站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。虽然并没有什么特别厉害的技术，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但是</w:t>
                      </w:r>
                      <w:r w:rsidR="00605F78" w:rsidRP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兴趣是最好的老师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嘛，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只有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对该事物有兴趣，</w:t>
                      </w:r>
                      <w:r w:rsidR="00605F78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什么</w:t>
                      </w:r>
                      <w:r w:rsidR="00605F78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都不是问题，努力过后总会看见彩虹！</w:t>
                      </w:r>
                    </w:p>
                    <w:p w:rsidR="00CA71CC" w:rsidRPr="00605F78" w:rsidRDefault="0003531A" w:rsidP="00CF50E4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GitHub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地址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，里面不定时更新一些Pro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ect。 </w:t>
                      </w:r>
                      <w:r w:rsidRPr="000E2F5F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>https://github.com/JesBrian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5AE6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2DEC9008" wp14:editId="675E40A5">
                <wp:simplePos x="0" y="0"/>
                <wp:positionH relativeFrom="margin">
                  <wp:posOffset>-281940</wp:posOffset>
                </wp:positionH>
                <wp:positionV relativeFrom="paragraph">
                  <wp:posOffset>1021080</wp:posOffset>
                </wp:positionV>
                <wp:extent cx="5984240" cy="61722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4BB" w:rsidRPr="00130154" w:rsidRDefault="006464BB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曾获得学校ACM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比赛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二等奖及</w:t>
                            </w:r>
                            <w:r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三</w:t>
                            </w: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等奖</w:t>
                            </w:r>
                            <w:r w:rsidR="00FD675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03531A" w:rsidRPr="00130154" w:rsidRDefault="008B5118" w:rsidP="00CD0930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 w:val="22"/>
                              </w:rPr>
                            </w:pPr>
                            <w:r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入学至今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曾获得</w:t>
                            </w:r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多次</w:t>
                            </w:r>
                            <w:r w:rsidR="0015361E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奖学金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，并</w:t>
                            </w:r>
                            <w:proofErr w:type="gramStart"/>
                            <w:r w:rsidR="0003531A" w:rsidRPr="00130154"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2"/>
                              </w:rPr>
                              <w:t>无挂科</w:t>
                            </w:r>
                            <w:r w:rsidR="0003531A" w:rsidRPr="00130154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kern w:val="24"/>
                                <w:sz w:val="22"/>
                              </w:rPr>
                              <w:t>经历</w:t>
                            </w:r>
                            <w:proofErr w:type="gramEnd"/>
                          </w:p>
                          <w:p w:rsidR="00C022AB" w:rsidRPr="00130154" w:rsidRDefault="00FD675E" w:rsidP="00CD0930">
                            <w:pPr>
                              <w:snapToGrid w:val="0"/>
                              <w:spacing w:line="240" w:lineRule="auto"/>
                              <w:rPr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30154">
                              <w:rPr>
                                <w:rFonts w:hint="eastAsia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P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  <w:p w:rsidR="0003531A" w:rsidRDefault="0003531A" w:rsidP="0003531A">
                            <w:pPr>
                              <w:pStyle w:val="1"/>
                              <w:widowControl/>
                              <w:snapToGrid w:val="0"/>
                              <w:spacing w:line="276" w:lineRule="auto"/>
                              <w:ind w:firstLineChars="0"/>
                              <w:jc w:val="left"/>
                              <w:textAlignment w:val="baseline"/>
                              <w:rPr>
                                <w:rFonts w:ascii="Tahoma" w:hAnsi="Tahoma" w:cs="Tahoma"/>
                                <w:vanish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9008" id="文本框 136" o:spid="_x0000_s1045" type="#_x0000_t202" style="position:absolute;left:0;text-align:left;margin-left:-22.2pt;margin-top:80.4pt;width:471.2pt;height:48.6pt;z-index:251439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" filled="f" stroked="f" strokeweight=".5pt">
                <v:textbox>
                  <w:txbxContent>
                    <w:p w:rsidR="006464BB" w:rsidRPr="00130154" w:rsidRDefault="006464BB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曾获得学校ACM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比赛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二等奖及</w:t>
                      </w:r>
                      <w:r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三</w:t>
                      </w: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等奖</w:t>
                      </w:r>
                      <w:r w:rsidR="00FD675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。</w:t>
                      </w:r>
                    </w:p>
                    <w:p w:rsidR="0003531A" w:rsidRPr="00130154" w:rsidRDefault="008B5118" w:rsidP="00CD0930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 w:val="22"/>
                        </w:rPr>
                      </w:pPr>
                      <w:r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入学至今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曾获得</w:t>
                      </w:r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多次</w:t>
                      </w:r>
                      <w:r w:rsidR="0015361E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奖学金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，并</w:t>
                      </w:r>
                      <w:proofErr w:type="gramStart"/>
                      <w:r w:rsidR="0003531A" w:rsidRPr="00130154"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2"/>
                        </w:rPr>
                        <w:t>无挂科</w:t>
                      </w:r>
                      <w:r w:rsidR="0003531A" w:rsidRPr="00130154">
                        <w:rPr>
                          <w:rFonts w:ascii="微软雅黑" w:hAnsi="微软雅黑" w:hint="eastAsia"/>
                          <w:color w:val="595959" w:themeColor="text1" w:themeTint="A6"/>
                          <w:kern w:val="24"/>
                          <w:sz w:val="22"/>
                        </w:rPr>
                        <w:t>经历</w:t>
                      </w:r>
                      <w:proofErr w:type="gramEnd"/>
                    </w:p>
                    <w:p w:rsidR="00C022AB" w:rsidRPr="00130154" w:rsidRDefault="00FD675E" w:rsidP="00CD0930">
                      <w:pPr>
                        <w:snapToGrid w:val="0"/>
                        <w:spacing w:line="240" w:lineRule="auto"/>
                        <w:rPr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130154">
                        <w:rPr>
                          <w:rFonts w:hint="eastAsia"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P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  <w:p w:rsidR="0003531A" w:rsidRDefault="0003531A" w:rsidP="0003531A">
                      <w:pPr>
                        <w:pStyle w:val="1"/>
                        <w:widowControl/>
                        <w:snapToGrid w:val="0"/>
                        <w:spacing w:line="276" w:lineRule="auto"/>
                        <w:ind w:firstLineChars="0"/>
                        <w:jc w:val="left"/>
                        <w:textAlignment w:val="baseline"/>
                        <w:rPr>
                          <w:rFonts w:ascii="Tahoma" w:hAnsi="Tahoma" w:cs="Tahoma"/>
                          <w:vanish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5AE6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552768" behindDoc="0" locked="0" layoutInCell="1" allowOverlap="1" wp14:anchorId="25E2ED8F" wp14:editId="0DC044D8">
                <wp:simplePos x="0" y="0"/>
                <wp:positionH relativeFrom="column">
                  <wp:posOffset>-350520</wp:posOffset>
                </wp:positionH>
                <wp:positionV relativeFrom="paragraph">
                  <wp:posOffset>731520</wp:posOffset>
                </wp:positionV>
                <wp:extent cx="5906135" cy="360045"/>
                <wp:effectExtent l="57150" t="0" r="37465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135" cy="360045"/>
                          <a:chOff x="0" y="0"/>
                          <a:chExt cx="5906200" cy="36004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2004083" cy="360045"/>
                            <a:chOff x="88710" y="8626"/>
                            <a:chExt cx="2004219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76580" y="8626"/>
                              <a:ext cx="1716349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D210A" w:rsidRPr="00130154" w:rsidRDefault="00C022AB"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eastAsia="华文细黑" w:hAnsi="华文细黑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</w:pPr>
                                <w:r w:rsidRPr="00130154">
                                  <w:rPr>
                                    <w:rFonts w:asciiTheme="minorEastAsia" w:hAnsiTheme="minor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在</w:t>
                                </w:r>
                                <w:r w:rsidRPr="00130154">
                                  <w:rPr>
                                    <w:rFonts w:asciiTheme="minorEastAsia" w:hAnsiTheme="minorEastAsia" w:hint="eastAsia"/>
                                    <w:color w:val="00A4E1" w:themeColor="accent6" w:themeShade="BF"/>
                                    <w:sz w:val="28"/>
                                    <w:szCs w:val="28"/>
                                  </w:rPr>
                                  <w:t>校基本信息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88710" y="6744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ln/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38100" y="308610"/>
                            <a:ext cx="58681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2ED8F" id="组合 42" o:spid="_x0000_s1046" style="position:absolute;left:0;text-align:left;margin-left:-27.6pt;margin-top:57.6pt;width:465.05pt;height:28.35pt;z-index:251552768;mso-height-relative:margin" coordsize="5906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">
                <v:group id="组合 25" o:spid="_x0000_s1047" style="position:absolute;width:20040;height:3600" coordorigin="887,86" coordsize="20042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24岁" o:spid="_x0000_s1048" style="position:absolute;left:3765;top:86;width:1716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  <v:textbox>
                      <w:txbxContent>
                        <w:p w:rsidR="00AD210A" w:rsidRPr="00130154" w:rsidRDefault="00C022AB"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eastAsia="华文细黑" w:hAnsi="华文细黑"/>
                              <w:color w:val="00A4E1" w:themeColor="accent6" w:themeShade="BF"/>
                              <w:sz w:val="28"/>
                              <w:szCs w:val="28"/>
                            </w:rPr>
                          </w:pPr>
                          <w:r w:rsidRPr="00130154">
                            <w:rPr>
                              <w:rFonts w:asciiTheme="minorEastAsia" w:hAnsiTheme="minorEastAsia"/>
                              <w:color w:val="00A4E1" w:themeColor="accent6" w:themeShade="BF"/>
                              <w:sz w:val="28"/>
                              <w:szCs w:val="28"/>
                            </w:rPr>
                            <w:t>在</w:t>
                          </w:r>
                          <w:r w:rsidRPr="00130154">
                            <w:rPr>
                              <w:rFonts w:asciiTheme="minorEastAsia" w:hAnsiTheme="minorEastAsia" w:hint="eastAsia"/>
                              <w:color w:val="00A4E1" w:themeColor="accent6" w:themeShade="BF"/>
                              <w:sz w:val="28"/>
                              <w:szCs w:val="28"/>
                            </w:rPr>
                            <w:t>校基本信息</w:t>
                          </w:r>
                        </w:p>
                      </w:txbxContent>
                    </v:textbox>
                  </v:rect>
                  <v:shape id="KSO_Shape" o:spid="_x0000_s1049" style="position:absolute;left:887;top:674;width:2552;height:1810;visibility:visible;mso-wrap-style:square;v-text-anchor:middle" coordsize="108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#3bc9ff [3033]" stroked="f">
                    <v:fill color2="#2ac5ff [3177]" rotate="t" colors="0 #54ceff;.5 #24ccff;1 #12bae5" focus="100%" type="gradient">
                      <o:fill v:ext="view" type="gradientUnscaled"/>
                    </v:fill>
                    <v:shadow on="t" color="black" opacity="41287f" offset="0,1.5pt"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/v:shape>
                </v:group>
                <v:line id="直接连接符 7" o:spid="_x0000_s1050" style="position:absolute;visibility:visible;mso-wrap-style:square" from="381,3086" to="59062,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2ec7ff [3209]" strokeweight="1.5pt">
                  <v:stroke joinstyle="miter"/>
                </v:line>
              </v:group>
            </w:pict>
          </mc:Fallback>
        </mc:AlternateContent>
      </w:r>
      <w:r w:rsidR="00261065" w:rsidRPr="000A349C">
        <w:rPr>
          <w:b w:val="0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39E1EE" wp14:editId="5D9D2760">
                <wp:simplePos x="0" y="0"/>
                <wp:positionH relativeFrom="margin">
                  <wp:posOffset>-830580</wp:posOffset>
                </wp:positionH>
                <wp:positionV relativeFrom="paragraph">
                  <wp:posOffset>592455</wp:posOffset>
                </wp:positionV>
                <wp:extent cx="6930390" cy="880110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390" cy="8801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7AB7B" id="矩形 5" o:spid="_x0000_s1026" style="position:absolute;left:0;text-align:left;margin-left:-65.4pt;margin-top:46.65pt;width:545.7pt;height:693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" filled="f" strokecolor="#00b0f0 [3207]">
                <v:stroke joinstyle="round"/>
                <w10:wrap anchorx="margin"/>
              </v:rect>
            </w:pict>
          </mc:Fallback>
        </mc:AlternateContent>
      </w:r>
      <w:r w:rsidR="00EA3614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0FC6563" wp14:editId="1DCA8D2A">
                <wp:simplePos x="0" y="0"/>
                <wp:positionH relativeFrom="margin">
                  <wp:posOffset>-840740</wp:posOffset>
                </wp:positionH>
                <wp:positionV relativeFrom="paragraph">
                  <wp:posOffset>591185</wp:posOffset>
                </wp:positionV>
                <wp:extent cx="6938010" cy="568960"/>
                <wp:effectExtent l="57150" t="38100" r="53340" b="7874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0" cy="568960"/>
                          <a:chOff x="0" y="0"/>
                          <a:chExt cx="6465263" cy="568960"/>
                        </a:xfrm>
                        <a:solidFill>
                          <a:schemeClr val="accent6"/>
                        </a:solidFill>
                      </wpg:grpSpPr>
                      <wps:wsp>
                        <wps:cNvPr id="30" name="半闭框 30"/>
                        <wps:cNvSpPr/>
                        <wps:spPr>
                          <a:xfrm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半闭框 31"/>
                        <wps:cNvSpPr/>
                        <wps:spPr>
                          <a:xfrm flipH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1AB59" id="组合 3" o:spid="_x0000_s1026" style="position:absolute;left:0;text-align:left;margin-left:-66.2pt;margin-top:46.55pt;width:546.3pt;height:44.8pt;z-index:251652608;mso-position-horizontal-relative:margin;mso-height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">
                <v:shape id="半闭框 30" o:spid="_x0000_s1027" style="position:absolute;width:5689;height:5689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1" o:spid="_x0000_s1028" style="position:absolute;left:58963;width:5689;height:5689;flip:x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6FBD501" wp14:editId="06272D35">
                <wp:simplePos x="0" y="0"/>
                <wp:positionH relativeFrom="margin">
                  <wp:posOffset>-822325</wp:posOffset>
                </wp:positionH>
                <wp:positionV relativeFrom="paragraph">
                  <wp:posOffset>8823325</wp:posOffset>
                </wp:positionV>
                <wp:extent cx="6918960" cy="568960"/>
                <wp:effectExtent l="57150" t="38100" r="53340" b="787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275" cy="568960"/>
                          <a:chOff x="0" y="0"/>
                          <a:chExt cx="6465263" cy="56896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32" name="半闭框 32"/>
                        <wps:cNvSpPr/>
                        <wps:spPr>
                          <a:xfrm flipV="1">
                            <a:off x="0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半闭框 33"/>
                        <wps:cNvSpPr/>
                        <wps:spPr>
                          <a:xfrm flipH="1" flipV="1">
                            <a:off x="5896303" y="0"/>
                            <a:ext cx="568960" cy="568960"/>
                          </a:xfrm>
                          <a:prstGeom prst="halfFrame">
                            <a:avLst>
                              <a:gd name="adj1" fmla="val 13623"/>
                              <a:gd name="adj2" fmla="val 13623"/>
                            </a:avLst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2D844" id="组合 2" o:spid="_x0000_s1026" style="position:absolute;left:0;text-align:left;margin-left:-64.75pt;margin-top:694.75pt;width:544.8pt;height:44.8pt;z-index:251653632;mso-position-horizontal-relative:margin" coordsize="64652,5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">
                <v:shape id="半闭框 32" o:spid="_x0000_s1027" style="position:absolute;width:5689;height:5689;flip: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v:shape id="半闭框 33" o:spid="_x0000_s1028" style="position:absolute;left:58963;width:5689;height:5689;flip:x y;visibility:visible;mso-wrap-style:square;v-text-anchor:middle" coordsize="568960,568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" path="m,l568960,,491451,77509r-413942,l77509,491451,,568960,,xe" fillcolor="#3bc9ff [3033]" stroked="f">
                  <v:fill color2="#2ac5ff [3177]" rotate="t" colors="0 #54ceff;.5 #24ccff;1 #12bae5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0;568960,0;491451,77509;77509,77509;77509,491451;0,568960;0,0" o:connectangles="0,0,0,0,0,0,0"/>
                </v:shape>
                <w10:wrap anchorx="margin"/>
              </v:group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A9C691" wp14:editId="27339746">
                <wp:simplePos x="0" y="0"/>
                <wp:positionH relativeFrom="leftMargin">
                  <wp:posOffset>7241540</wp:posOffset>
                </wp:positionH>
                <wp:positionV relativeFrom="paragraph">
                  <wp:posOffset>-1076960</wp:posOffset>
                </wp:positionV>
                <wp:extent cx="105410" cy="1802765"/>
                <wp:effectExtent l="0" t="0" r="8890" b="6985"/>
                <wp:wrapNone/>
                <wp:docPr id="13" name="矩形: 圆顶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0276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B2987" id="矩形: 圆顶角 13" o:spid="_x0000_s1026" style="position:absolute;left:0;text-align:left;margin-left:570.2pt;margin-top:-84.8pt;width:8.3pt;height:141.95pt;z-index:2516567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05410,180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" path="m17569,l87841,v9703,,17569,7866,17569,17569l105410,1802765r,l,1802765r,l,17569c,7866,7866,,17569,xe" fillcolor="#d8d8dd [3212]" stroked="f" strokeweight="1pt">
                <v:stroke joinstyle="miter"/>
                <v:path arrowok="t" o:connecttype="custom" o:connectlocs="17569,0;87841,0;105410,17569;105410,1802765;105410,1802765;0,1802765;0,1802765;0,17569;17569,0" o:connectangles="0,0,0,0,0,0,0,0,0"/>
                <w10:wrap anchorx="margin"/>
              </v:shape>
            </w:pict>
          </mc:Fallback>
        </mc:AlternateContent>
      </w:r>
      <w:r w:rsidR="00217B3E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3F0FCE" wp14:editId="6B4E0E3A">
                <wp:simplePos x="0" y="0"/>
                <wp:positionH relativeFrom="leftMargin">
                  <wp:posOffset>201295</wp:posOffset>
                </wp:positionH>
                <wp:positionV relativeFrom="paragraph">
                  <wp:posOffset>-1075055</wp:posOffset>
                </wp:positionV>
                <wp:extent cx="105410" cy="1802765"/>
                <wp:effectExtent l="0" t="0" r="8890" b="6985"/>
                <wp:wrapNone/>
                <wp:docPr id="10" name="矩形: 圆顶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180283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BC6A6" id="矩形: 圆顶角 10" o:spid="_x0000_s1026" style="position:absolute;left:0;text-align:left;margin-left:15.85pt;margin-top:-84.65pt;width:8.3pt;height:141.95pt;z-index:2516556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05410,180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" path="m17569,l87841,v9703,,17569,7866,17569,17569l105410,1802830r,l,1802830r,l,17569c,7866,7866,,17569,xe" fillcolor="#d8d8dd [3212]" stroked="f" strokeweight="1pt">
                <v:stroke joinstyle="miter"/>
                <v:path arrowok="t" o:connecttype="custom" o:connectlocs="17569,0;87841,0;105410,17569;105410,1802830;105410,1802830;0,1802830;0,1802830;0,17569;17569,0" o:connectangles="0,0,0,0,0,0,0,0,0"/>
                <w10:wrap anchorx="margin"/>
              </v:shape>
            </w:pict>
          </mc:Fallback>
        </mc:AlternateContent>
      </w:r>
      <w:r w:rsidR="00217B3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349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020B9" id="直接连接符 39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35pt,759.65pt" to="1049.6pt,7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" strokecolor="gray [1629]" strokeweight="1.5pt">
                <v:stroke joinstyle="miter"/>
              </v:line>
            </w:pict>
          </mc:Fallback>
        </mc:AlternateContent>
      </w:r>
      <w:r w:rsidR="00217B3E">
        <w:rPr>
          <w:sz w:val="26"/>
        </w:rPr>
        <w:t xml:space="preserve"> </w:t>
      </w:r>
    </w:p>
    <w:sectPr w:rsidR="00AD21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BD6265"/>
    <w:multiLevelType w:val="multilevel"/>
    <w:tmpl w:val="73BD626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62626" w:themeColor="text1" w:themeTint="D9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EE302E"/>
    <w:rsid w:val="00013D8A"/>
    <w:rsid w:val="0002055E"/>
    <w:rsid w:val="0002410A"/>
    <w:rsid w:val="0003531A"/>
    <w:rsid w:val="00062992"/>
    <w:rsid w:val="00065ED5"/>
    <w:rsid w:val="000A349C"/>
    <w:rsid w:val="000C0113"/>
    <w:rsid w:val="000C7373"/>
    <w:rsid w:val="001034A3"/>
    <w:rsid w:val="001070B2"/>
    <w:rsid w:val="00130154"/>
    <w:rsid w:val="001301F2"/>
    <w:rsid w:val="00134730"/>
    <w:rsid w:val="0015361E"/>
    <w:rsid w:val="00161BD4"/>
    <w:rsid w:val="001663FB"/>
    <w:rsid w:val="00194D0A"/>
    <w:rsid w:val="001B7A4C"/>
    <w:rsid w:val="001D6E4F"/>
    <w:rsid w:val="001F7A09"/>
    <w:rsid w:val="00212852"/>
    <w:rsid w:val="00217049"/>
    <w:rsid w:val="00217B3E"/>
    <w:rsid w:val="00223483"/>
    <w:rsid w:val="00261065"/>
    <w:rsid w:val="00274FB3"/>
    <w:rsid w:val="0029181A"/>
    <w:rsid w:val="002A08B7"/>
    <w:rsid w:val="002A7756"/>
    <w:rsid w:val="002B0E68"/>
    <w:rsid w:val="002E77BA"/>
    <w:rsid w:val="00313E39"/>
    <w:rsid w:val="003546FA"/>
    <w:rsid w:val="003B29DB"/>
    <w:rsid w:val="003B71C9"/>
    <w:rsid w:val="003E09C4"/>
    <w:rsid w:val="003E0CEA"/>
    <w:rsid w:val="003E17F2"/>
    <w:rsid w:val="00406334"/>
    <w:rsid w:val="00453231"/>
    <w:rsid w:val="00461BBB"/>
    <w:rsid w:val="004668B6"/>
    <w:rsid w:val="004905F6"/>
    <w:rsid w:val="004A77CE"/>
    <w:rsid w:val="004E5B84"/>
    <w:rsid w:val="004F351D"/>
    <w:rsid w:val="00501B5D"/>
    <w:rsid w:val="00504DA2"/>
    <w:rsid w:val="00525CA2"/>
    <w:rsid w:val="00535EBF"/>
    <w:rsid w:val="005437FB"/>
    <w:rsid w:val="0054791C"/>
    <w:rsid w:val="00574355"/>
    <w:rsid w:val="005A2D45"/>
    <w:rsid w:val="005B10D4"/>
    <w:rsid w:val="005B214F"/>
    <w:rsid w:val="005D76A5"/>
    <w:rsid w:val="005E49C0"/>
    <w:rsid w:val="005F3FEB"/>
    <w:rsid w:val="00605064"/>
    <w:rsid w:val="00605F78"/>
    <w:rsid w:val="00612CB2"/>
    <w:rsid w:val="0061398E"/>
    <w:rsid w:val="00620C51"/>
    <w:rsid w:val="00626450"/>
    <w:rsid w:val="006464BB"/>
    <w:rsid w:val="006A6E0A"/>
    <w:rsid w:val="006B20E8"/>
    <w:rsid w:val="006B600E"/>
    <w:rsid w:val="006D4297"/>
    <w:rsid w:val="006F107C"/>
    <w:rsid w:val="0070265D"/>
    <w:rsid w:val="00755A02"/>
    <w:rsid w:val="00761DC5"/>
    <w:rsid w:val="00780F7F"/>
    <w:rsid w:val="007820D2"/>
    <w:rsid w:val="007D57F9"/>
    <w:rsid w:val="007D59B1"/>
    <w:rsid w:val="007E4104"/>
    <w:rsid w:val="007F72BE"/>
    <w:rsid w:val="007F7BA8"/>
    <w:rsid w:val="00816AF3"/>
    <w:rsid w:val="0082371C"/>
    <w:rsid w:val="00823DCA"/>
    <w:rsid w:val="00853F5C"/>
    <w:rsid w:val="0086284F"/>
    <w:rsid w:val="00865CBB"/>
    <w:rsid w:val="00873DE6"/>
    <w:rsid w:val="008B5118"/>
    <w:rsid w:val="008B65AA"/>
    <w:rsid w:val="008D1D49"/>
    <w:rsid w:val="008F359E"/>
    <w:rsid w:val="0090007C"/>
    <w:rsid w:val="009147FE"/>
    <w:rsid w:val="00940772"/>
    <w:rsid w:val="0097659D"/>
    <w:rsid w:val="009F7542"/>
    <w:rsid w:val="00A14780"/>
    <w:rsid w:val="00A31C33"/>
    <w:rsid w:val="00A40DFF"/>
    <w:rsid w:val="00A44711"/>
    <w:rsid w:val="00A665F1"/>
    <w:rsid w:val="00A75E11"/>
    <w:rsid w:val="00AA1212"/>
    <w:rsid w:val="00AB1065"/>
    <w:rsid w:val="00AB4689"/>
    <w:rsid w:val="00AD210A"/>
    <w:rsid w:val="00AD4444"/>
    <w:rsid w:val="00AF6085"/>
    <w:rsid w:val="00B14642"/>
    <w:rsid w:val="00B31AA3"/>
    <w:rsid w:val="00B33321"/>
    <w:rsid w:val="00B757BB"/>
    <w:rsid w:val="00B85D56"/>
    <w:rsid w:val="00B930F0"/>
    <w:rsid w:val="00BB29BB"/>
    <w:rsid w:val="00BC1C72"/>
    <w:rsid w:val="00BC7DCF"/>
    <w:rsid w:val="00BD5529"/>
    <w:rsid w:val="00BE672F"/>
    <w:rsid w:val="00BF3F8B"/>
    <w:rsid w:val="00C022AB"/>
    <w:rsid w:val="00C43564"/>
    <w:rsid w:val="00C46B91"/>
    <w:rsid w:val="00C62EE5"/>
    <w:rsid w:val="00C671CC"/>
    <w:rsid w:val="00C71D84"/>
    <w:rsid w:val="00C82937"/>
    <w:rsid w:val="00C87E8D"/>
    <w:rsid w:val="00CA71CC"/>
    <w:rsid w:val="00CA72B1"/>
    <w:rsid w:val="00CB00B6"/>
    <w:rsid w:val="00CC62FE"/>
    <w:rsid w:val="00CD0930"/>
    <w:rsid w:val="00CD7B50"/>
    <w:rsid w:val="00CE6851"/>
    <w:rsid w:val="00CF0C0C"/>
    <w:rsid w:val="00CF50E4"/>
    <w:rsid w:val="00CF7E6F"/>
    <w:rsid w:val="00D041A9"/>
    <w:rsid w:val="00D153A2"/>
    <w:rsid w:val="00D710AD"/>
    <w:rsid w:val="00D7792A"/>
    <w:rsid w:val="00D95BAE"/>
    <w:rsid w:val="00E07EA2"/>
    <w:rsid w:val="00E10763"/>
    <w:rsid w:val="00E3576A"/>
    <w:rsid w:val="00E41362"/>
    <w:rsid w:val="00E65B37"/>
    <w:rsid w:val="00E742C6"/>
    <w:rsid w:val="00E75AE6"/>
    <w:rsid w:val="00E94BE3"/>
    <w:rsid w:val="00EA0A85"/>
    <w:rsid w:val="00EA3614"/>
    <w:rsid w:val="00EB4E1F"/>
    <w:rsid w:val="00EE724C"/>
    <w:rsid w:val="00F26478"/>
    <w:rsid w:val="00F27188"/>
    <w:rsid w:val="00F341C8"/>
    <w:rsid w:val="00F564B8"/>
    <w:rsid w:val="00F86405"/>
    <w:rsid w:val="00FB6FD3"/>
    <w:rsid w:val="00FD2E89"/>
    <w:rsid w:val="00FD675E"/>
    <w:rsid w:val="41EE302E"/>
    <w:rsid w:val="6BA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A3DD6F"/>
  <w15:docId w15:val="{7C60F8A8-DD83-4467-9243-5F2670E4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 w:cs="Times New Roman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customStyle="1" w:styleId="1">
    <w:name w:val="列出段落1"/>
    <w:basedOn w:val="a"/>
    <w:uiPriority w:val="34"/>
    <w:qFormat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Times New Roman"/>
      <w:b/>
      <w:sz w:val="18"/>
      <w:szCs w:val="18"/>
    </w:rPr>
  </w:style>
  <w:style w:type="paragraph" w:styleId="a7">
    <w:name w:val="List Paragraph"/>
    <w:basedOn w:val="a"/>
    <w:uiPriority w:val="99"/>
    <w:rsid w:val="0078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31616;&#21382;&#22871;&#35013;&#12305;&#31616;&#21382;&#23553;&#38754;+&#20869;&#23481;+&#33258;&#33616;&#20449;&#22871;&#35013;181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8">
      <a:dk1>
        <a:sysClr val="windowText" lastClr="000000"/>
      </a:dk1>
      <a:lt1>
        <a:srgbClr val="D8D8DD"/>
      </a:lt1>
      <a:dk2>
        <a:srgbClr val="454551"/>
      </a:dk2>
      <a:lt2>
        <a:srgbClr val="D8D9DC"/>
      </a:lt2>
      <a:accent1>
        <a:srgbClr val="93E2FF"/>
      </a:accent1>
      <a:accent2>
        <a:srgbClr val="00B0F0"/>
      </a:accent2>
      <a:accent3>
        <a:srgbClr val="4EA6DC"/>
      </a:accent3>
      <a:accent4>
        <a:srgbClr val="00B0F0"/>
      </a:accent4>
      <a:accent5>
        <a:srgbClr val="93E2FF"/>
      </a:accent5>
      <a:accent6>
        <a:srgbClr val="2EC7FF"/>
      </a:accent6>
      <a:hlink>
        <a:srgbClr val="2EC7FF"/>
      </a:hlink>
      <a:folHlink>
        <a:srgbClr val="8C8C8C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B9255B-4E48-41C4-8F2A-974E7318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【简历套装】简历封面+内容+自荐信套装181.docx</Template>
  <TotalTime>333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JesBrian</dc:creator>
  <cp:lastModifiedBy>苏敬雄</cp:lastModifiedBy>
  <cp:revision>133</cp:revision>
  <dcterms:created xsi:type="dcterms:W3CDTF">2017-08-29T02:37:00Z</dcterms:created>
  <dcterms:modified xsi:type="dcterms:W3CDTF">2018-04-12T06:15:00Z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