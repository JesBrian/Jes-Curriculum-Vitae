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9DC" w:themeColor="background2"/>
  <w:body>
    <w:p w:rsidR="00AD210A" w:rsidRDefault="00D710AD" w:rsidP="00365D55">
      <w:pPr>
        <w:widowControl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15信息管理与信息系统2班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68.2pt;margin-top:-2.4pt;width:244.2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15信息管理与信息系统2班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F3D9A" id="组合 28" o:spid="_x0000_s1026" style="position:absolute;left:0;text-align:left;margin-left:68.25pt;margin-top:.75pt;width:198.25pt;height:38.55pt;z-index:251661824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left:0;text-align:left;margin-left:83.25pt;margin-top:-3.75pt;width:149.25pt;height:50.2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C0E7" id="矩形: 圆顶角 4" o:spid="_x0000_s1026" style="position:absolute;left:0;text-align:left;margin-left:-182pt;margin-top:-4.65pt;width:721.8pt;height:56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left:0;text-align:left;margin-left:70.8pt;margin-top:-56.25pt;width:227.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9776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1D6E4F"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01BC3B7" wp14:editId="442FF994">
                <wp:simplePos x="0" y="0"/>
                <wp:positionH relativeFrom="column">
                  <wp:posOffset>-274320</wp:posOffset>
                </wp:positionH>
                <wp:positionV relativeFrom="paragraph">
                  <wp:posOffset>7322820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508940" cy="360045"/>
                            <a:chOff x="125712" y="0"/>
                            <a:chExt cx="1509221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891" y="0"/>
                              <a:ext cx="131104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2956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C3B7" id="组合 44" o:spid="_x0000_s1029" style="position:absolute;left:0;text-align:left;margin-left:-21.6pt;margin-top:576.6pt;width:462pt;height:29.25pt;z-index:251652096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">
                <v:group id="组合 27" o:spid="_x0000_s1030" style="position:absolute;left:438;width:15089;height:3600" coordorigin="1257" coordsize="1509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31" style="position:absolute;left:3238;width:13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32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33" style="position:absolute;visibility:visible;mso-wrap-style:square" from="285,3295" to="58966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9181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D95860" wp14:editId="05202C67">
                <wp:simplePos x="0" y="0"/>
                <wp:positionH relativeFrom="column">
                  <wp:posOffset>-320040</wp:posOffset>
                </wp:positionH>
                <wp:positionV relativeFrom="paragraph">
                  <wp:posOffset>3573780</wp:posOffset>
                </wp:positionV>
                <wp:extent cx="6127115" cy="3817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高新区河长公众号开发</w:t>
                            </w:r>
                          </w:p>
                          <w:p w:rsidR="007820D2" w:rsidRPr="005B214F" w:rsidRDefault="00853F5C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技术栈：Vue</w:t>
                            </w:r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js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（ThinkPHP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3.2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、七牛云存储</w:t>
                            </w:r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:rsidR="00130154" w:rsidRPr="005B214F" w:rsidRDefault="00F86405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引用高德地图API编写地图搜索Vue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30154" w:rsidRDefault="00CA72B1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</w:t>
                            </w:r>
                            <w:r w:rsidR="00CA0C4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Vue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是如何编写组件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以及编写页面，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学习了高德地图API的使用以及学习使用七牛云存储A</w:t>
                            </w:r>
                            <w:r w:rsidR="00C46B91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PI来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上传图片。</w:t>
                            </w:r>
                            <w:r w:rsidR="007E4104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还有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PHP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I的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编写，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后端API如何与前端接口调用之间的数据交互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，以及</w:t>
                            </w:r>
                            <w:r w:rsidR="004A77C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前后端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之间的协同合作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461BBB" w:rsidRPr="00626450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6"/>
                                <w:szCs w:val="6"/>
                              </w:rPr>
                            </w:pPr>
                          </w:p>
                          <w:p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:rsidR="007820D2" w:rsidRPr="0061398E" w:rsidRDefault="0061398E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、MySQL、PHP（ThinkPHP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）、PHPExcel</w:t>
                            </w:r>
                          </w:p>
                          <w:p w:rsidR="00130154" w:rsidRPr="0061398E" w:rsidRDefault="00605064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130154" w:rsidRPr="005B214F" w:rsidRDefault="005B214F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Query EasyUI的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有了解并学习。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并尝试使用PH</w:t>
                            </w:r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PUnit对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项目进行单元</w:t>
                            </w:r>
                            <w:bookmarkStart w:id="0" w:name="_GoBack"/>
                            <w:bookmarkEnd w:id="0"/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860" id="文本框 11" o:spid="_x0000_s1034" type="#_x0000_t202" style="position:absolute;left:0;text-align:left;margin-left:-25.2pt;margin-top:281.4pt;width:482.45pt;height:300.6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" filled="f" stroked="f" strokeweight=".5pt">
                <v:textbox>
                  <w:txbxContent>
                    <w:p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高新区河长公众号开发</w:t>
                      </w:r>
                    </w:p>
                    <w:p w:rsidR="007820D2" w:rsidRPr="005B214F" w:rsidRDefault="00853F5C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技术栈：Vue</w:t>
                      </w:r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js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（ThinkPHP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3.2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、七牛云存储</w:t>
                      </w:r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:rsidR="00130154" w:rsidRPr="005B214F" w:rsidRDefault="00F86405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引用高德地图API编写地图搜索Vue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130154" w:rsidRDefault="00CA72B1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</w:t>
                      </w:r>
                      <w:r w:rsidR="00CA0C4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Vue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是如何编写组件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以及编写页面，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学习了高德地图API的使用以及学习使用七牛云存储A</w:t>
                      </w:r>
                      <w:r w:rsidR="00C46B91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PI来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上传图片。</w:t>
                      </w:r>
                      <w:r w:rsidR="007E4104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还有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PHP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AP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I的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编写，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后端API如何与前端接口调用之间的数据交互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，以及</w:t>
                      </w:r>
                      <w:r w:rsidR="004A77C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前后端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之间的协同合作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461BBB" w:rsidRPr="00626450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6"/>
                          <w:szCs w:val="6"/>
                        </w:rPr>
                      </w:pPr>
                    </w:p>
                    <w:p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:rsidR="007820D2" w:rsidRPr="0061398E" w:rsidRDefault="0061398E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技术栈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、MySQL、PHP（ThinkPHP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3.2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）、PHPExcel</w:t>
                      </w:r>
                    </w:p>
                    <w:p w:rsidR="00130154" w:rsidRPr="0061398E" w:rsidRDefault="00605064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130154" w:rsidRPr="005B214F" w:rsidRDefault="005B214F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Query EasyUI的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有了解并学习。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并尝试使用PH</w:t>
                      </w:r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PUnit对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项目进行单元</w:t>
                      </w:r>
                      <w:bookmarkStart w:id="1" w:name="_GoBack"/>
                      <w:bookmarkEnd w:id="1"/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测试。</w:t>
                      </w:r>
                    </w:p>
                  </w:txbxContent>
                </v:textbox>
              </v:shape>
            </w:pict>
          </mc:Fallback>
        </mc:AlternateContent>
      </w:r>
      <w:r w:rsidR="0029181A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3B869D5" wp14:editId="54C0B9AA">
                <wp:simplePos x="0" y="0"/>
                <wp:positionH relativeFrom="column">
                  <wp:posOffset>-289560</wp:posOffset>
                </wp:positionH>
                <wp:positionV relativeFrom="paragraph">
                  <wp:posOffset>3238500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293219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869D5" id="组合 9" o:spid="_x0000_s1035" style="position:absolute;left:0;text-align:left;margin-left:-22.8pt;margin-top:255pt;width:462.05pt;height:28.35pt;z-index:251778048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">
                <v:rect id="24岁" o:spid="_x0000_s1036" style="position:absolute;left:3222;width:1293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7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9181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3268980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EAF5" id="箭头: 十字 45" o:spid="_x0000_s1026" style="position:absolute;left:0;text-align:left;margin-left:-28.25pt;margin-top:257.4pt;width:20.65pt;height:20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i8nEy+AAAAALAQAADwAAAGRycy9kb3du&#10;cmV2LnhtbEyPy07DMBBF90j8gzVI7FInVRNVIU5Fi9iwKW35ADc2dtR4HMVuHn/PsILlzBzdObfa&#10;za5jox5C61FAtkqBaWy8atEI+Lq8J1tgIUpUsvOoBSw6wK5+fKhkqfyEJz2eo2EUgqGUAmyMfcl5&#10;aKx2Mqx8r5Fu335wMtI4GK4GOVG46/g6TQvuZIv0wcpeH6xubue7E7Ddv5lgp43Zn46fyy2dxo/D&#10;chTi+Wl+fQEW9Rz/YPjVJ3Woyenq76gC6wQkeZETKiDPNtSBiCTL18CutMmLDHhd8f8d6h8A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i8nEy+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 w:rsidR="0029181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1905000</wp:posOffset>
                </wp:positionV>
                <wp:extent cx="6127115" cy="1249680"/>
                <wp:effectExtent l="0" t="0" r="0" b="762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7D57F9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CA0C4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274FB3" w:rsidRDefault="00274FB3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823DC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学习中。</w:t>
                            </w:r>
                          </w:p>
                          <w:p w:rsidR="00CA71CC" w:rsidRDefault="00CA71CC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</w:t>
                            </w:r>
                            <w:r w:rsidR="001D6E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QL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 w:rsidR="005E49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CURD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，对Redis非关系型数据库有了解并学习中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js、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ajax、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、BootStrap、Vue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制作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612CB2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B930F0" w:rsidRPr="00161BD4" w:rsidRDefault="00B930F0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38" type="#_x0000_t202" style="position:absolute;left:0;text-align:left;margin-left:-25.2pt;margin-top:150pt;width:482.45pt;height:98.4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" filled="f" stroked="f" strokeweight=".5pt">
                <v:textbox>
                  <w:txbxContent>
                    <w:p w:rsidR="0003531A" w:rsidRDefault="007D57F9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CA0C4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274FB3" w:rsidRDefault="00274FB3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823DC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学习中。</w:t>
                      </w:r>
                    </w:p>
                    <w:p w:rsidR="00CA71CC" w:rsidRDefault="00CA71CC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</w:t>
                      </w:r>
                      <w:r w:rsidR="001D6E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 w:rsidR="005E49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CURD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，对Redis非关系型数据库有了解并学习中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js、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ajax、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、BootStrap、Vue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制作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612CB2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B930F0" w:rsidRPr="00161BD4" w:rsidRDefault="00B930F0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181A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1607820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68226" id="组合 43" o:spid="_x0000_s1039" style="position:absolute;left:0;text-align:left;margin-left:-30.6pt;margin-top:126.6pt;width:468.05pt;height:28.35pt;z-index:251629568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">
                <v:group id="组合 26" o:spid="_x0000_s1040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41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42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43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29181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7650480</wp:posOffset>
                </wp:positionV>
                <wp:extent cx="6031865" cy="1021080"/>
                <wp:effectExtent l="0" t="0" r="0" b="762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BE7D51" w:rsidRPr="00BE7D51" w:rsidRDefault="0003531A" w:rsidP="00BE7D5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BE7D51" w:rsidRPr="00605F78" w:rsidRDefault="00BE7D51" w:rsidP="00BE7D51">
                            <w:pPr>
                              <w:pStyle w:val="1"/>
                              <w:widowControl/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44" type="#_x0000_t202" style="position:absolute;left:0;text-align:left;margin-left:-24.6pt;margin-top:602.4pt;width:474.95pt;height:80.4pt;z-index:25140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" filled="f" stroked="f" strokeweight=".5pt">
                <v:textbox>
                  <w:txbxContent>
                    <w:p w:rsidR="0003531A" w:rsidRPr="001034A3" w:rsidRDefault="001034A3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BE7D51" w:rsidRPr="00BE7D51" w:rsidRDefault="0003531A" w:rsidP="00BE7D5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  <w:p w:rsidR="00BE7D51" w:rsidRPr="00605F78" w:rsidRDefault="00BE7D51" w:rsidP="00BE7D51">
                      <w:pPr>
                        <w:pStyle w:val="1"/>
                        <w:widowControl/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5AE6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2DEC9008" wp14:editId="675E40A5">
                <wp:simplePos x="0" y="0"/>
                <wp:positionH relativeFrom="margin">
                  <wp:posOffset>-281940</wp:posOffset>
                </wp:positionH>
                <wp:positionV relativeFrom="paragraph">
                  <wp:posOffset>1021080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130154" w:rsidRDefault="006464BB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曾获得学校ACM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比赛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二等奖及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等奖</w:t>
                            </w:r>
                            <w:r w:rsidR="00FD675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03531A" w:rsidRPr="00130154" w:rsidRDefault="008B5118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</w:p>
                          <w:p w:rsidR="00C022AB" w:rsidRPr="00130154" w:rsidRDefault="00FD675E" w:rsidP="00CD0930">
                            <w:pPr>
                              <w:snapToGrid w:val="0"/>
                              <w:spacing w:line="240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30154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45" type="#_x0000_t202" style="position:absolute;left:0;text-align:left;margin-left:-22.2pt;margin-top:80.4pt;width:471.2pt;height:48.6pt;z-index:251439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PW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" filled="f" stroked="f" strokeweight=".5pt">
                <v:textbox>
                  <w:txbxContent>
                    <w:p w:rsidR="006464BB" w:rsidRPr="00130154" w:rsidRDefault="006464BB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曾获得学校ACM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比赛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二等奖及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三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等奖</w:t>
                      </w:r>
                      <w:r w:rsidR="00FD675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03531A" w:rsidRPr="00130154" w:rsidRDefault="008B5118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</w:p>
                    <w:p w:rsidR="00C022AB" w:rsidRPr="00130154" w:rsidRDefault="00FD675E" w:rsidP="00CD0930">
                      <w:pPr>
                        <w:snapToGrid w:val="0"/>
                        <w:spacing w:line="240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130154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E6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52768" behindDoc="0" locked="0" layoutInCell="1" allowOverlap="1" wp14:anchorId="25E2ED8F" wp14:editId="0DC044D8">
                <wp:simplePos x="0" y="0"/>
                <wp:positionH relativeFrom="column">
                  <wp:posOffset>-350520</wp:posOffset>
                </wp:positionH>
                <wp:positionV relativeFrom="paragraph">
                  <wp:posOffset>731520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在</w:t>
                                </w: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6" style="position:absolute;left:0;text-align:left;margin-left:-27.6pt;margin-top:57.6pt;width:465.05pt;height:28.35pt;z-index:251552768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KPJAoAANw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">
                <v:group id="组合 25" o:spid="_x0000_s1047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8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130154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/>
                              <w:color w:val="00A4E1" w:themeColor="accent6" w:themeShade="BF"/>
                              <w:sz w:val="28"/>
                              <w:szCs w:val="28"/>
                            </w:rPr>
                            <w:t>在</w:t>
                          </w: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9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50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527C" id="矩形 5" o:spid="_x0000_s1026" style="position:absolute;left:0;text-align:left;margin-left:-65.4pt;margin-top:46.65pt;width:545.7pt;height:69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65F2F" id="组合 3" o:spid="_x0000_s1026" style="position:absolute;left:0;text-align:left;margin-left:-66.2pt;margin-top:46.55pt;width:546.3pt;height:44.8pt;z-index:251652608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868CB" id="组合 2" o:spid="_x0000_s1026" style="position:absolute;left:0;text-align:left;margin-left:-64.75pt;margin-top:694.75pt;width:544.8pt;height:44.8pt;z-index:25165363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52CC" id="直接连接符 3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996" w:rsidRDefault="00953996" w:rsidP="00CA0C4A">
      <w:pPr>
        <w:spacing w:line="240" w:lineRule="auto"/>
      </w:pPr>
      <w:r>
        <w:separator/>
      </w:r>
    </w:p>
  </w:endnote>
  <w:endnote w:type="continuationSeparator" w:id="0">
    <w:p w:rsidR="00953996" w:rsidRDefault="00953996" w:rsidP="00CA0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996" w:rsidRDefault="00953996" w:rsidP="00CA0C4A">
      <w:pPr>
        <w:spacing w:line="240" w:lineRule="auto"/>
      </w:pPr>
      <w:r>
        <w:separator/>
      </w:r>
    </w:p>
  </w:footnote>
  <w:footnote w:type="continuationSeparator" w:id="0">
    <w:p w:rsidR="00953996" w:rsidRDefault="00953996" w:rsidP="00CA0C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13D8A"/>
    <w:rsid w:val="0002055E"/>
    <w:rsid w:val="0002410A"/>
    <w:rsid w:val="0003531A"/>
    <w:rsid w:val="00062992"/>
    <w:rsid w:val="00065ED5"/>
    <w:rsid w:val="000A349C"/>
    <w:rsid w:val="000C0113"/>
    <w:rsid w:val="000C7373"/>
    <w:rsid w:val="001034A3"/>
    <w:rsid w:val="001070B2"/>
    <w:rsid w:val="00130154"/>
    <w:rsid w:val="001301F2"/>
    <w:rsid w:val="00134730"/>
    <w:rsid w:val="0015361E"/>
    <w:rsid w:val="00161BD4"/>
    <w:rsid w:val="001663FB"/>
    <w:rsid w:val="00194D0A"/>
    <w:rsid w:val="001B7A4C"/>
    <w:rsid w:val="001D6E4F"/>
    <w:rsid w:val="001F7A09"/>
    <w:rsid w:val="00212852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E77BA"/>
    <w:rsid w:val="00313E39"/>
    <w:rsid w:val="003546FA"/>
    <w:rsid w:val="00365D55"/>
    <w:rsid w:val="003B29DB"/>
    <w:rsid w:val="003B71C9"/>
    <w:rsid w:val="003E09C4"/>
    <w:rsid w:val="003E0CEA"/>
    <w:rsid w:val="003E17F2"/>
    <w:rsid w:val="00406334"/>
    <w:rsid w:val="00453231"/>
    <w:rsid w:val="00461BBB"/>
    <w:rsid w:val="004668B6"/>
    <w:rsid w:val="004905F6"/>
    <w:rsid w:val="004A77CE"/>
    <w:rsid w:val="004E5B84"/>
    <w:rsid w:val="004F351D"/>
    <w:rsid w:val="00501B5D"/>
    <w:rsid w:val="00504DA2"/>
    <w:rsid w:val="00525CA2"/>
    <w:rsid w:val="00535EBF"/>
    <w:rsid w:val="005437FB"/>
    <w:rsid w:val="0054791C"/>
    <w:rsid w:val="00574355"/>
    <w:rsid w:val="005A2D45"/>
    <w:rsid w:val="005B10D4"/>
    <w:rsid w:val="005B214F"/>
    <w:rsid w:val="005D76A5"/>
    <w:rsid w:val="005E49C0"/>
    <w:rsid w:val="005F3FEB"/>
    <w:rsid w:val="00605064"/>
    <w:rsid w:val="00605F78"/>
    <w:rsid w:val="00612CB2"/>
    <w:rsid w:val="0061398E"/>
    <w:rsid w:val="00620C51"/>
    <w:rsid w:val="00626450"/>
    <w:rsid w:val="006464BB"/>
    <w:rsid w:val="006A6E0A"/>
    <w:rsid w:val="006B20E8"/>
    <w:rsid w:val="006B600E"/>
    <w:rsid w:val="006D4297"/>
    <w:rsid w:val="006F107C"/>
    <w:rsid w:val="0070265D"/>
    <w:rsid w:val="00755A02"/>
    <w:rsid w:val="00761DC5"/>
    <w:rsid w:val="00780F7F"/>
    <w:rsid w:val="007820D2"/>
    <w:rsid w:val="007D57F9"/>
    <w:rsid w:val="007D59B1"/>
    <w:rsid w:val="007E4104"/>
    <w:rsid w:val="007F72BE"/>
    <w:rsid w:val="007F7BA8"/>
    <w:rsid w:val="00816AF3"/>
    <w:rsid w:val="0082371C"/>
    <w:rsid w:val="00823DCA"/>
    <w:rsid w:val="00853F5C"/>
    <w:rsid w:val="0086284F"/>
    <w:rsid w:val="00865CBB"/>
    <w:rsid w:val="00873DE6"/>
    <w:rsid w:val="008B5118"/>
    <w:rsid w:val="008B65AA"/>
    <w:rsid w:val="008D1D49"/>
    <w:rsid w:val="008F359E"/>
    <w:rsid w:val="0090007C"/>
    <w:rsid w:val="009147FE"/>
    <w:rsid w:val="00940772"/>
    <w:rsid w:val="00953996"/>
    <w:rsid w:val="0097659D"/>
    <w:rsid w:val="009F7542"/>
    <w:rsid w:val="00A14780"/>
    <w:rsid w:val="00A31C33"/>
    <w:rsid w:val="00A40DFF"/>
    <w:rsid w:val="00A44711"/>
    <w:rsid w:val="00A665F1"/>
    <w:rsid w:val="00A75E11"/>
    <w:rsid w:val="00AA1212"/>
    <w:rsid w:val="00AB1065"/>
    <w:rsid w:val="00AB4689"/>
    <w:rsid w:val="00AD210A"/>
    <w:rsid w:val="00AD4444"/>
    <w:rsid w:val="00AF6085"/>
    <w:rsid w:val="00B14642"/>
    <w:rsid w:val="00B31AA3"/>
    <w:rsid w:val="00B33321"/>
    <w:rsid w:val="00B757BB"/>
    <w:rsid w:val="00B85D56"/>
    <w:rsid w:val="00B930F0"/>
    <w:rsid w:val="00BB29BB"/>
    <w:rsid w:val="00BC1C72"/>
    <w:rsid w:val="00BC7DCF"/>
    <w:rsid w:val="00BD5529"/>
    <w:rsid w:val="00BE672F"/>
    <w:rsid w:val="00BE7D51"/>
    <w:rsid w:val="00BF3F8B"/>
    <w:rsid w:val="00C022AB"/>
    <w:rsid w:val="00C43564"/>
    <w:rsid w:val="00C46B91"/>
    <w:rsid w:val="00C62EE5"/>
    <w:rsid w:val="00C671CC"/>
    <w:rsid w:val="00C71D84"/>
    <w:rsid w:val="00C82937"/>
    <w:rsid w:val="00C87E8D"/>
    <w:rsid w:val="00CA0C4A"/>
    <w:rsid w:val="00CA71CC"/>
    <w:rsid w:val="00CA72B1"/>
    <w:rsid w:val="00CB00B6"/>
    <w:rsid w:val="00CC62FE"/>
    <w:rsid w:val="00CD0930"/>
    <w:rsid w:val="00CD7B50"/>
    <w:rsid w:val="00CE6851"/>
    <w:rsid w:val="00CF0C0C"/>
    <w:rsid w:val="00CF50E4"/>
    <w:rsid w:val="00CF7E6F"/>
    <w:rsid w:val="00D041A9"/>
    <w:rsid w:val="00D153A2"/>
    <w:rsid w:val="00D710AD"/>
    <w:rsid w:val="00D7792A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4E1F"/>
    <w:rsid w:val="00EE724C"/>
    <w:rsid w:val="00F26478"/>
    <w:rsid w:val="00F27188"/>
    <w:rsid w:val="00F341C8"/>
    <w:rsid w:val="00F564B8"/>
    <w:rsid w:val="00F86405"/>
    <w:rsid w:val="00FB6FD3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9685BD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8">
      <a:dk1>
        <a:sysClr val="windowText" lastClr="000000"/>
      </a:dk1>
      <a:lt1>
        <a:srgbClr val="D8D8DD"/>
      </a:lt1>
      <a:dk2>
        <a:srgbClr val="454551"/>
      </a:dk2>
      <a:lt2>
        <a:srgbClr val="D8D9DC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AA0A83-60B1-4F26-8140-9DDDC09D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337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敬雄 苏</cp:lastModifiedBy>
  <cp:revision>136</cp:revision>
  <cp:lastPrinted>2018-04-13T02:40:00Z</cp:lastPrinted>
  <dcterms:created xsi:type="dcterms:W3CDTF">2017-08-29T02:37:00Z</dcterms:created>
  <dcterms:modified xsi:type="dcterms:W3CDTF">2018-04-13T02:42:00Z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