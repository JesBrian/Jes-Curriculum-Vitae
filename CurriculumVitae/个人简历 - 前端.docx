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2"/>
  <w:body>
    <w:p w:rsidR="00AD210A" w:rsidRDefault="00D710AD" w:rsidP="00365D55">
      <w:pPr>
        <w:widowControl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15信息管理与信息系统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jesbrian@</w:t>
                            </w:r>
                            <w:r w:rsidR="00C93D4B">
                              <w:rPr>
                                <w:color w:val="EAEAEA"/>
                                <w:sz w:val="24"/>
                              </w:rPr>
                              <w:t>163</w:t>
                            </w:r>
                            <w:bookmarkStart w:id="0" w:name="_GoBack"/>
                            <w:bookmarkEnd w:id="0"/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68.2pt;margin-top:-2.4pt;width:244.2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15信息管理与信息系统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jesbrian@</w:t>
                      </w:r>
                      <w:r w:rsidR="00C93D4B">
                        <w:rPr>
                          <w:color w:val="EAEAEA"/>
                          <w:sz w:val="24"/>
                        </w:rPr>
                        <w:t>163</w:t>
                      </w:r>
                      <w:bookmarkStart w:id="1" w:name="_GoBack"/>
                      <w:bookmarkEnd w:id="1"/>
                      <w:r w:rsidR="006464BB" w:rsidRPr="006464BB">
                        <w:rPr>
                          <w:color w:val="EAEAEA"/>
                          <w:sz w:val="24"/>
                        </w:rPr>
                        <w:t>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0C11A" id="组合 28" o:spid="_x0000_s1026" style="position:absolute;left:0;text-align:left;margin-left:68.25pt;margin-top:.75pt;width:198.25pt;height:38.55pt;z-index:251661824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left:0;text-align:left;margin-left:83.25pt;margin-top:-3.75pt;width:149.25pt;height:50.2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7508" id="矩形: 圆顶角 4" o:spid="_x0000_s1026" style="position:absolute;left:0;text-align:left;margin-left:-182pt;margin-top:-4.65pt;width:721.8pt;height:56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left:0;text-align:left;margin-left:70.8pt;margin-top:-56.25pt;width:227.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9776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035D40"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237B121" wp14:editId="0D932558">
                <wp:simplePos x="0" y="0"/>
                <wp:positionH relativeFrom="margin">
                  <wp:posOffset>-281940</wp:posOffset>
                </wp:positionH>
                <wp:positionV relativeFrom="paragraph">
                  <wp:posOffset>1051560</wp:posOffset>
                </wp:positionV>
                <wp:extent cx="5984240" cy="3733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9B" w:rsidRPr="0003531A" w:rsidRDefault="00A963FF" w:rsidP="0094059B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Web前端</w:t>
                            </w:r>
                            <w:r w:rsidR="0094059B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工程师</w:t>
                            </w:r>
                            <w:r w:rsidR="0094059B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94059B" w:rsidRPr="0003531A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94059B" w:rsidRDefault="0094059B" w:rsidP="0094059B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B121" id="文本框 10" o:spid="_x0000_s1029" type="#_x0000_t202" style="position:absolute;left:0;text-align:left;margin-left:-22.2pt;margin-top:82.8pt;width:471.2pt;height:29.4pt;z-index:25191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" filled="f" stroked="f" strokeweight=".5pt">
                <v:textbox>
                  <w:txbxContent>
                    <w:p w:rsidR="0094059B" w:rsidRPr="0003531A" w:rsidRDefault="00A963FF" w:rsidP="0094059B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Web前端</w:t>
                      </w:r>
                      <w:r w:rsidR="0094059B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工程师</w:t>
                      </w:r>
                      <w:r w:rsidR="0094059B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94059B" w:rsidRPr="0003531A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94059B" w:rsidRDefault="0094059B" w:rsidP="0094059B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43A93F3D" wp14:editId="4EEBD383">
                <wp:simplePos x="0" y="0"/>
                <wp:positionH relativeFrom="column">
                  <wp:posOffset>-396240</wp:posOffset>
                </wp:positionH>
                <wp:positionV relativeFrom="paragraph">
                  <wp:posOffset>739140</wp:posOffset>
                </wp:positionV>
                <wp:extent cx="5935980" cy="360045"/>
                <wp:effectExtent l="57150" t="0" r="26670" b="19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360045"/>
                          <a:chOff x="7621" y="0"/>
                          <a:chExt cx="5936679" cy="36004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7621" y="0"/>
                            <a:ext cx="1508776" cy="360045"/>
                            <a:chOff x="55388" y="0"/>
                            <a:chExt cx="1508870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200054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059B" w:rsidRPr="00A31C33" w:rsidRDefault="0094059B" w:rsidP="0094059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求职</w:t>
                                </w:r>
                                <w:r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30"/>
                                    <w:szCs w:val="30"/>
                                  </w:rPr>
                                  <w:t>意愿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55388" y="6585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76200" y="33147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93F3D" id="组合 41" o:spid="_x0000_s1030" style="position:absolute;left:0;text-align:left;margin-left:-31.2pt;margin-top:58.2pt;width:467.4pt;height:28.35pt;z-index:251891200;mso-width-relative:margin;mso-height-relative:margin" coordorigin="76" coordsize="5936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">
                <v:group id="组合 24" o:spid="_x0000_s1031" style="position:absolute;left:76;width:15087;height:3600" coordorigin="553" coordsize="15088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24岁" o:spid="_x0000_s1032" style="position:absolute;left:3642;width:120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:rsidR="0094059B" w:rsidRPr="00A31C33" w:rsidRDefault="0094059B" w:rsidP="0094059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4"/>
                            </w:rPr>
                          </w:pPr>
                          <w:r>
                            <w:rPr>
                              <w:rFonts w:asciiTheme="minorEastAsia" w:hAnsiTheme="minor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求职</w:t>
                          </w:r>
                          <w:r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30"/>
                              <w:szCs w:val="30"/>
                            </w:rPr>
                            <w:t>意愿</w:t>
                          </w:r>
                        </w:p>
                      </w:txbxContent>
                    </v:textbox>
                  </v:rect>
                  <v:shape id="KSO_Shape" o:spid="_x0000_s1033" style="position:absolute;left:553;top:658;width:2979;height:1816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05691142,44774230;70333509,29571149;30534561,44774230;19431084,40147199;19431084,53784728;22449842,57959480;19361687,62134232;22658032,76815412;12942490,76815412;16273533,62064610;13567060,57959480;16169438,53889047;16169438,38790362;0,32006409;71131571,0;136399194,32423914;105691142,44774230;69535446,37294433;101631433,48218366;101631433,74693262;67904699,83216709;38133502,74693262;38133502,48218366;69535446,37294433;69119066,78346190;95004046,71875270;69119066,65369654;43268860,71875270;69119066,78346190" o:connectangles="0,0,0,0,0,0,0,0,0,0,0,0,0,0,0,0,0,0,0,0,0,0,0,0,0,0,0,0,0"/>
                  </v:shape>
                </v:group>
                <v:line id="直接连接符 6" o:spid="_x0000_s1034" style="position:absolute;visibility:visible;mso-wrap-style:square" from="762,3314" to="59443,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A/wgAAANo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" strokecolor="#2ec7ff [3209]" strokeweight="1.5pt">
                  <v:stroke joinstyle="miter"/>
                </v:line>
              </v:group>
            </w:pict>
          </mc:Fallback>
        </mc:AlternateContent>
      </w:r>
      <w:r w:rsidR="00033B8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8D95860" wp14:editId="05202C67">
                <wp:simplePos x="0" y="0"/>
                <wp:positionH relativeFrom="column">
                  <wp:posOffset>-320040</wp:posOffset>
                </wp:positionH>
                <wp:positionV relativeFrom="paragraph">
                  <wp:posOffset>4145280</wp:posOffset>
                </wp:positionV>
                <wp:extent cx="6127115" cy="3817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高新区河长公众号开发</w:t>
                            </w:r>
                          </w:p>
                          <w:p w:rsidR="007820D2" w:rsidRPr="005B214F" w:rsidRDefault="00853F5C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技术栈：Vue</w:t>
                            </w:r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js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（ThinkPHP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3.2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、七牛云存储</w:t>
                            </w:r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:rsidR="00130154" w:rsidRPr="005B214F" w:rsidRDefault="00F86405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引用高德地图API编写地图搜索Vue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30154" w:rsidRPr="00C169EA" w:rsidRDefault="00CA72B1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学习了</w:t>
                            </w:r>
                            <w:r w:rsidR="00CA0C4A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Vue</w:t>
                            </w:r>
                            <w:r w:rsidR="0082371C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是如何编写组件</w:t>
                            </w:r>
                            <w:r w:rsidR="0082371C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以及编写页面，</w:t>
                            </w:r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学习了高德地图API的使用以及学习使用七牛云存储A</w:t>
                            </w:r>
                            <w:r w:rsidR="00C46B91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PI来</w:t>
                            </w:r>
                            <w:r w:rsidR="00C46B91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上传图片。</w:t>
                            </w:r>
                            <w:r w:rsidR="007E4104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还有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PHP</w:t>
                            </w:r>
                            <w:r w:rsidR="00E07EA2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后端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AP</w:t>
                            </w:r>
                            <w:r w:rsidR="00E07EA2" w:rsidRPr="00C169E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I的</w:t>
                            </w:r>
                            <w:r w:rsidR="00E07EA2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编写，</w:t>
                            </w:r>
                            <w:r w:rsidR="00E65B37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后端API如何与前端接口调用之间的数据交互</w:t>
                            </w:r>
                            <w:r w:rsidR="005F3FEB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，以及</w:t>
                            </w:r>
                            <w:r w:rsidR="004A77CE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前后端</w:t>
                            </w:r>
                            <w:r w:rsidR="005F3FEB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之间的协同合作</w:t>
                            </w:r>
                            <w:r w:rsidR="00E65B37" w:rsidRPr="00C169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461BBB" w:rsidRPr="006A6785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"/>
                                <w:szCs w:val="2"/>
                              </w:rPr>
                            </w:pPr>
                          </w:p>
                          <w:p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:rsidR="007820D2" w:rsidRPr="0061398E" w:rsidRDefault="0061398E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</w:t>
                            </w:r>
                            <w:r w:rsidR="007010C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ootStrap</w:t>
                            </w:r>
                            <w:r w:rsidR="007010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MySQL、PHP（ThinkPHP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）、PHPExcel</w:t>
                            </w:r>
                          </w:p>
                          <w:p w:rsidR="00130154" w:rsidRPr="0061398E" w:rsidRDefault="00605064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130154" w:rsidRPr="005B214F" w:rsidRDefault="005B214F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有了解并学习。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并尝试使用PH</w:t>
                            </w:r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PUnit对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项目进行单元测试。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860" id="文本框 11" o:spid="_x0000_s1035" type="#_x0000_t202" style="position:absolute;left:0;text-align:left;margin-left:-25.2pt;margin-top:326.4pt;width:482.45pt;height:300.6pt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" filled="f" stroked="f" strokeweight=".5pt">
                <v:textbox>
                  <w:txbxContent>
                    <w:p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高新区河长公众号开发</w:t>
                      </w:r>
                    </w:p>
                    <w:p w:rsidR="007820D2" w:rsidRPr="005B214F" w:rsidRDefault="00853F5C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技术栈：Vue</w:t>
                      </w:r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js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（ThinkPHP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3.2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、七牛云存储</w:t>
                      </w:r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:rsidR="00130154" w:rsidRPr="005B214F" w:rsidRDefault="00F86405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引用高德地图API编写地图搜索Vue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130154" w:rsidRPr="00C169EA" w:rsidRDefault="00CA72B1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学习了</w:t>
                      </w:r>
                      <w:r w:rsidR="00CA0C4A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Vue</w:t>
                      </w:r>
                      <w:r w:rsidR="0082371C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是如何编写组件</w:t>
                      </w:r>
                      <w:r w:rsidR="0082371C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以及编写页面，</w:t>
                      </w:r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学习了高德地图API的使用以及学习使用七牛云存储A</w:t>
                      </w:r>
                      <w:r w:rsidR="00C46B91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PI来</w:t>
                      </w:r>
                      <w:r w:rsidR="00C46B91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上传图片。</w:t>
                      </w:r>
                      <w:r w:rsidR="007E4104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还有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PHP</w:t>
                      </w:r>
                      <w:r w:rsidR="00E07EA2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后端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AP</w:t>
                      </w:r>
                      <w:r w:rsidR="00E07EA2" w:rsidRPr="00C169E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  <w:t>I的</w:t>
                      </w:r>
                      <w:r w:rsidR="00E07EA2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编写，</w:t>
                      </w:r>
                      <w:r w:rsidR="00E65B37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后端API如何与前端接口调用之间的数据交互</w:t>
                      </w:r>
                      <w:r w:rsidR="005F3FEB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，以及</w:t>
                      </w:r>
                      <w:r w:rsidR="004A77CE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前后端</w:t>
                      </w:r>
                      <w:r w:rsidR="005F3FEB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之间的协同合作</w:t>
                      </w:r>
                      <w:r w:rsidR="00E65B37" w:rsidRPr="00C169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。</w:t>
                      </w:r>
                    </w:p>
                    <w:p w:rsidR="00461BBB" w:rsidRPr="006A6785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"/>
                          <w:szCs w:val="2"/>
                        </w:rPr>
                      </w:pPr>
                    </w:p>
                    <w:p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:rsidR="007820D2" w:rsidRPr="0061398E" w:rsidRDefault="0061398E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技术栈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</w:t>
                      </w:r>
                      <w:r w:rsidR="007010C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ootStrap</w:t>
                      </w:r>
                      <w:r w:rsidR="007010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MySQL、PHP（ThinkPHP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3.2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）、PHPExcel</w:t>
                      </w:r>
                    </w:p>
                    <w:p w:rsidR="00130154" w:rsidRPr="0061398E" w:rsidRDefault="00605064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130154" w:rsidRPr="005B214F" w:rsidRDefault="005B214F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有了解并学习。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并尝试使用PH</w:t>
                      </w:r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PUnit对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项目进行单元测试。</w:t>
                      </w:r>
                    </w:p>
                  </w:txbxContent>
                </v:textbox>
              </v:shape>
            </w:pict>
          </mc:Fallback>
        </mc:AlternateContent>
      </w:r>
      <w:r w:rsidR="00033B8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03B869D5" wp14:editId="54C0B9AA">
                <wp:simplePos x="0" y="0"/>
                <wp:positionH relativeFrom="column">
                  <wp:posOffset>-289560</wp:posOffset>
                </wp:positionH>
                <wp:positionV relativeFrom="paragraph">
                  <wp:posOffset>3840480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293219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869D5" id="组合 9" o:spid="_x0000_s1036" style="position:absolute;left:0;text-align:left;margin-left:-22.8pt;margin-top:302.4pt;width:462.05pt;height:28.35pt;z-index:251798016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">
                <v:rect id="24岁" o:spid="_x0000_s1037" style="position:absolute;left:3222;width:1293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8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033B80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3870960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89E" id="箭头: 十字 45" o:spid="_x0000_s1026" style="position:absolute;left:0;text-align:left;margin-left:-28.25pt;margin-top:304.8pt;width:20.65pt;height:20.6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O3Y2EuAAAAALAQAADwAAAGRycy9kb3du&#10;cmV2LnhtbEyPy07DMBBF90j9B2sqsUvtViRqQ5yKFrFhU1r4ADce4qixHcVuHn/PsILlzBzdObfY&#10;T7ZlA/ah8U7CeiWAoau8blwt4evzLdkCC1E5rVrvUMKMAfbl4qFQufajO+NwiTWjEBdyJcHE2OWc&#10;h8qgVWHlO3R0+/a9VZHGvua6VyOF25ZvhMi4VY2jD0Z1eDRY3S53K2F7eK2DGZ/qw/n0Md/EOLwf&#10;55OUj8vp5RlYxCn+wfCrT+pQktPV350OrJWQpFlKqIRM7DJgRCTrdAPsSptU7ICXBf/fofwB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O3Y2Eu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 w:rsidR="00F84C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DEC9008" wp14:editId="675E40A5">
                <wp:simplePos x="0" y="0"/>
                <wp:positionH relativeFrom="margin">
                  <wp:posOffset>-289560</wp:posOffset>
                </wp:positionH>
                <wp:positionV relativeFrom="paragraph">
                  <wp:posOffset>1645920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130154" w:rsidRDefault="006464BB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曾获得学校ACM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比赛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二等奖及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等奖</w:t>
                            </w:r>
                            <w:r w:rsidR="00FD675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03531A" w:rsidRPr="00130154" w:rsidRDefault="008B5118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</w:p>
                          <w:p w:rsidR="00C022AB" w:rsidRPr="00130154" w:rsidRDefault="00FD675E" w:rsidP="00CD0930">
                            <w:pPr>
                              <w:snapToGrid w:val="0"/>
                              <w:spacing w:line="240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30154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4E1122" w:rsidRPr="004E1122"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GPA：</w:t>
                            </w:r>
                            <w:r w:rsidR="004E1122" w:rsidRPr="004E1122">
                              <w:rPr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3.88</w:t>
                            </w:r>
                            <w:r w:rsidR="004E1122">
                              <w:rPr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/ 5.00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39" type="#_x0000_t202" style="position:absolute;left:0;text-align:left;margin-left:-22.8pt;margin-top:129.6pt;width:471.2pt;height:48.6pt;z-index:25148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BX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" filled="f" stroked="f" strokeweight=".5pt">
                <v:textbox>
                  <w:txbxContent>
                    <w:p w:rsidR="006464BB" w:rsidRPr="00130154" w:rsidRDefault="006464BB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曾获得学校ACM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比赛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二等奖及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三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等奖</w:t>
                      </w:r>
                      <w:r w:rsidR="00FD675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03531A" w:rsidRPr="00130154" w:rsidRDefault="008B5118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</w:p>
                    <w:p w:rsidR="00C022AB" w:rsidRPr="00130154" w:rsidRDefault="00FD675E" w:rsidP="00CD0930">
                      <w:pPr>
                        <w:snapToGrid w:val="0"/>
                        <w:spacing w:line="240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130154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4E1122" w:rsidRPr="004E1122"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GPA：</w:t>
                      </w:r>
                      <w:r w:rsidR="004E1122" w:rsidRPr="004E1122">
                        <w:rPr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3.88</w:t>
                      </w:r>
                      <w:r w:rsidR="004E1122">
                        <w:rPr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/ 5.00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C2C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25E2ED8F" wp14:editId="0DC044D8">
                <wp:simplePos x="0" y="0"/>
                <wp:positionH relativeFrom="column">
                  <wp:posOffset>-358140</wp:posOffset>
                </wp:positionH>
                <wp:positionV relativeFrom="paragraph">
                  <wp:posOffset>1356360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在</w:t>
                                </w: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0" style="position:absolute;left:0;text-align:left;margin-left:-28.2pt;margin-top:106.8pt;width:465.05pt;height:28.35pt;z-index:251560448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2PIAoAANs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">
                <v:group id="组合 25" o:spid="_x0000_s1041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2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130154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/>
                              <w:color w:val="00A4E1" w:themeColor="accent6" w:themeShade="BF"/>
                              <w:sz w:val="28"/>
                              <w:szCs w:val="28"/>
                            </w:rPr>
                            <w:t>在</w:t>
                          </w: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3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44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94059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2522220</wp:posOffset>
                </wp:positionV>
                <wp:extent cx="6127115" cy="1249680"/>
                <wp:effectExtent l="0" t="0" r="0" b="762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7D57F9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CA0C4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274FB3" w:rsidRDefault="00274FB3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823DC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学习中。</w:t>
                            </w:r>
                          </w:p>
                          <w:p w:rsidR="00CA71CC" w:rsidRDefault="00CA71CC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</w:t>
                            </w:r>
                            <w:r w:rsidR="001D6E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QL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 w:rsidR="005E49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CURD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，对Redis非关系型数据库有了解并学习中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js、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ajax、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、BootStrap、Vue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制作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612CB2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B930F0" w:rsidRPr="00161BD4" w:rsidRDefault="00B930F0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45" type="#_x0000_t202" style="position:absolute;left:0;text-align:left;margin-left:-25.2pt;margin-top:198.6pt;width:482.45pt;height:98.4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" filled="f" stroked="f" strokeweight=".5pt">
                <v:textbox>
                  <w:txbxContent>
                    <w:p w:rsidR="0003531A" w:rsidRDefault="007D57F9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CA0C4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274FB3" w:rsidRDefault="00274FB3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823DC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学习中。</w:t>
                      </w:r>
                    </w:p>
                    <w:p w:rsidR="00CA71CC" w:rsidRDefault="00CA71CC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</w:t>
                      </w:r>
                      <w:r w:rsidR="001D6E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 w:rsidR="005E49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CURD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，对Redis非关系型数据库有了解并学习中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js、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ajax、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、BootStrap、Vue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制作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612CB2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B930F0" w:rsidRPr="00161BD4" w:rsidRDefault="00B930F0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59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2225040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68226" id="组合 43" o:spid="_x0000_s1046" style="position:absolute;left:0;text-align:left;margin-left:-30.6pt;margin-top:175.2pt;width:468.05pt;height:28.35pt;z-index:251701760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">
                <v:group id="组合 26" o:spid="_x0000_s1047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48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49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50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7010C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001BC3B7" wp14:editId="442FF994">
                <wp:simplePos x="0" y="0"/>
                <wp:positionH relativeFrom="column">
                  <wp:posOffset>-274320</wp:posOffset>
                </wp:positionH>
                <wp:positionV relativeFrom="paragraph">
                  <wp:posOffset>7802880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508940" cy="360045"/>
                            <a:chOff x="125712" y="0"/>
                            <a:chExt cx="1509221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891" y="0"/>
                              <a:ext cx="131104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2956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C3B7" id="组合 44" o:spid="_x0000_s1051" style="position:absolute;left:0;text-align:left;margin-left:-21.6pt;margin-top:614.4pt;width:462pt;height:29.25pt;z-index:251736576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">
                <v:group id="组合 27" o:spid="_x0000_s1052" style="position:absolute;left:438;width:15089;height:3600" coordorigin="1257" coordsize="1509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53" style="position:absolute;left:3238;width:13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54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55" style="position:absolute;visibility:visible;mso-wrap-style:square" from="285,3295" to="58966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7010C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8130540</wp:posOffset>
                </wp:positionV>
                <wp:extent cx="6031865" cy="1021080"/>
                <wp:effectExtent l="0" t="0" r="0" b="762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BE7D51" w:rsidRPr="00BE7D51" w:rsidRDefault="0003531A" w:rsidP="00BE7D5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Pr="00605F78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56" type="#_x0000_t202" style="position:absolute;left:0;text-align:left;margin-left:-24.6pt;margin-top:640.2pt;width:474.95pt;height:80.4pt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" filled="f" stroked="f" strokeweight=".5pt">
                <v:textbox>
                  <w:txbxContent>
                    <w:p w:rsidR="0003531A" w:rsidRPr="001034A3" w:rsidRDefault="001034A3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BE7D51" w:rsidRPr="00BE7D51" w:rsidRDefault="0003531A" w:rsidP="00BE7D5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Pr="00605F78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9846" id="矩形 5" o:spid="_x0000_s1026" style="position:absolute;left:0;text-align:left;margin-left:-65.4pt;margin-top:46.65pt;width:545.7pt;height:69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03D84" id="组合 3" o:spid="_x0000_s1026" style="position:absolute;left:0;text-align:left;margin-left:-66.2pt;margin-top:46.55pt;width:546.3pt;height:44.8pt;z-index:251652608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85A2D" id="组合 2" o:spid="_x0000_s1026" style="position:absolute;left:0;text-align:left;margin-left:-64.75pt;margin-top:694.75pt;width:544.8pt;height:44.8pt;z-index:25165363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9BE5" id="直接连接符 3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BF1" w:rsidRDefault="00F95BF1" w:rsidP="00CA0C4A">
      <w:pPr>
        <w:spacing w:line="240" w:lineRule="auto"/>
      </w:pPr>
      <w:r>
        <w:separator/>
      </w:r>
    </w:p>
  </w:endnote>
  <w:endnote w:type="continuationSeparator" w:id="0">
    <w:p w:rsidR="00F95BF1" w:rsidRDefault="00F95BF1" w:rsidP="00CA0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BF1" w:rsidRDefault="00F95BF1" w:rsidP="00CA0C4A">
      <w:pPr>
        <w:spacing w:line="240" w:lineRule="auto"/>
      </w:pPr>
      <w:r>
        <w:separator/>
      </w:r>
    </w:p>
  </w:footnote>
  <w:footnote w:type="continuationSeparator" w:id="0">
    <w:p w:rsidR="00F95BF1" w:rsidRDefault="00F95BF1" w:rsidP="00CA0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13D8A"/>
    <w:rsid w:val="0002055E"/>
    <w:rsid w:val="0002410A"/>
    <w:rsid w:val="00033B80"/>
    <w:rsid w:val="0003531A"/>
    <w:rsid w:val="00035D40"/>
    <w:rsid w:val="00062992"/>
    <w:rsid w:val="00065ED5"/>
    <w:rsid w:val="000A349C"/>
    <w:rsid w:val="000C0113"/>
    <w:rsid w:val="000C7373"/>
    <w:rsid w:val="001034A3"/>
    <w:rsid w:val="001070B2"/>
    <w:rsid w:val="00130154"/>
    <w:rsid w:val="001301F2"/>
    <w:rsid w:val="00134730"/>
    <w:rsid w:val="0015361E"/>
    <w:rsid w:val="00161BD4"/>
    <w:rsid w:val="001663FB"/>
    <w:rsid w:val="00194D0A"/>
    <w:rsid w:val="001B7A4C"/>
    <w:rsid w:val="001D6E4F"/>
    <w:rsid w:val="001F7A09"/>
    <w:rsid w:val="00212852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E77BA"/>
    <w:rsid w:val="00313E39"/>
    <w:rsid w:val="003546FA"/>
    <w:rsid w:val="00365D55"/>
    <w:rsid w:val="003B29DB"/>
    <w:rsid w:val="003B71C9"/>
    <w:rsid w:val="003E09C4"/>
    <w:rsid w:val="003E0CEA"/>
    <w:rsid w:val="003E17F2"/>
    <w:rsid w:val="00406334"/>
    <w:rsid w:val="00453231"/>
    <w:rsid w:val="00461BBB"/>
    <w:rsid w:val="004668B6"/>
    <w:rsid w:val="004905F6"/>
    <w:rsid w:val="004A77CE"/>
    <w:rsid w:val="004E1122"/>
    <w:rsid w:val="004E5B84"/>
    <w:rsid w:val="004F351D"/>
    <w:rsid w:val="00501B5D"/>
    <w:rsid w:val="00504DA2"/>
    <w:rsid w:val="00525CA2"/>
    <w:rsid w:val="00535EBF"/>
    <w:rsid w:val="005437FB"/>
    <w:rsid w:val="0054791C"/>
    <w:rsid w:val="00574355"/>
    <w:rsid w:val="005A2D45"/>
    <w:rsid w:val="005B10D4"/>
    <w:rsid w:val="005B214F"/>
    <w:rsid w:val="005D76A5"/>
    <w:rsid w:val="005E49C0"/>
    <w:rsid w:val="005F3FEB"/>
    <w:rsid w:val="00605064"/>
    <w:rsid w:val="00605F78"/>
    <w:rsid w:val="00612CB2"/>
    <w:rsid w:val="0061398E"/>
    <w:rsid w:val="00620C51"/>
    <w:rsid w:val="00626450"/>
    <w:rsid w:val="006464BB"/>
    <w:rsid w:val="006A6785"/>
    <w:rsid w:val="006A6E0A"/>
    <w:rsid w:val="006B20E8"/>
    <w:rsid w:val="006B600E"/>
    <w:rsid w:val="006D4297"/>
    <w:rsid w:val="006F107C"/>
    <w:rsid w:val="007010C0"/>
    <w:rsid w:val="0070265D"/>
    <w:rsid w:val="00755A02"/>
    <w:rsid w:val="00761DC5"/>
    <w:rsid w:val="00780F7F"/>
    <w:rsid w:val="007820D2"/>
    <w:rsid w:val="007A2B9C"/>
    <w:rsid w:val="007D57F9"/>
    <w:rsid w:val="007D59B1"/>
    <w:rsid w:val="007E4104"/>
    <w:rsid w:val="007F72BE"/>
    <w:rsid w:val="007F7BA8"/>
    <w:rsid w:val="00816AF3"/>
    <w:rsid w:val="0082371C"/>
    <w:rsid w:val="00823DCA"/>
    <w:rsid w:val="00853F5C"/>
    <w:rsid w:val="0086284F"/>
    <w:rsid w:val="00865CBB"/>
    <w:rsid w:val="00873DE6"/>
    <w:rsid w:val="008B5118"/>
    <w:rsid w:val="008B65AA"/>
    <w:rsid w:val="008D1D49"/>
    <w:rsid w:val="008F359E"/>
    <w:rsid w:val="0090007C"/>
    <w:rsid w:val="009147FE"/>
    <w:rsid w:val="0094059B"/>
    <w:rsid w:val="00940772"/>
    <w:rsid w:val="00953996"/>
    <w:rsid w:val="0097659D"/>
    <w:rsid w:val="009B6B69"/>
    <w:rsid w:val="009F7542"/>
    <w:rsid w:val="00A14780"/>
    <w:rsid w:val="00A31C33"/>
    <w:rsid w:val="00A40DFF"/>
    <w:rsid w:val="00A44711"/>
    <w:rsid w:val="00A63CB2"/>
    <w:rsid w:val="00A665F1"/>
    <w:rsid w:val="00A75E11"/>
    <w:rsid w:val="00A963FF"/>
    <w:rsid w:val="00AA1212"/>
    <w:rsid w:val="00AB1065"/>
    <w:rsid w:val="00AB4689"/>
    <w:rsid w:val="00AD210A"/>
    <w:rsid w:val="00AD4444"/>
    <w:rsid w:val="00AF6085"/>
    <w:rsid w:val="00B14642"/>
    <w:rsid w:val="00B31AA3"/>
    <w:rsid w:val="00B33321"/>
    <w:rsid w:val="00B64D7F"/>
    <w:rsid w:val="00B66CC9"/>
    <w:rsid w:val="00B757BB"/>
    <w:rsid w:val="00B85D56"/>
    <w:rsid w:val="00B930F0"/>
    <w:rsid w:val="00BB29BB"/>
    <w:rsid w:val="00BC1C72"/>
    <w:rsid w:val="00BC7DCF"/>
    <w:rsid w:val="00BD5529"/>
    <w:rsid w:val="00BE672F"/>
    <w:rsid w:val="00BE7D51"/>
    <w:rsid w:val="00BF3F8B"/>
    <w:rsid w:val="00C022AB"/>
    <w:rsid w:val="00C169EA"/>
    <w:rsid w:val="00C43564"/>
    <w:rsid w:val="00C46B91"/>
    <w:rsid w:val="00C62EE5"/>
    <w:rsid w:val="00C671CC"/>
    <w:rsid w:val="00C71D84"/>
    <w:rsid w:val="00C82937"/>
    <w:rsid w:val="00C87E8D"/>
    <w:rsid w:val="00C93D4B"/>
    <w:rsid w:val="00CA0C4A"/>
    <w:rsid w:val="00CA71CC"/>
    <w:rsid w:val="00CA72B1"/>
    <w:rsid w:val="00CB00B6"/>
    <w:rsid w:val="00CC62FE"/>
    <w:rsid w:val="00CD0930"/>
    <w:rsid w:val="00CD7B50"/>
    <w:rsid w:val="00CE6851"/>
    <w:rsid w:val="00CF0C0C"/>
    <w:rsid w:val="00CF50E4"/>
    <w:rsid w:val="00CF7E6F"/>
    <w:rsid w:val="00D041A9"/>
    <w:rsid w:val="00D153A2"/>
    <w:rsid w:val="00D710AD"/>
    <w:rsid w:val="00D7792A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4E1F"/>
    <w:rsid w:val="00EE724C"/>
    <w:rsid w:val="00F26478"/>
    <w:rsid w:val="00F27188"/>
    <w:rsid w:val="00F341C8"/>
    <w:rsid w:val="00F564B8"/>
    <w:rsid w:val="00F84C2C"/>
    <w:rsid w:val="00F86405"/>
    <w:rsid w:val="00F95BF1"/>
    <w:rsid w:val="00FB6FD3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BB7EBE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10">
      <a:dk1>
        <a:sysClr val="windowText" lastClr="000000"/>
      </a:dk1>
      <a:lt1>
        <a:srgbClr val="FFFFFF"/>
      </a:lt1>
      <a:dk2>
        <a:srgbClr val="454551"/>
      </a:dk2>
      <a:lt2>
        <a:srgbClr val="FFFFFF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A6E85-7FF4-419B-A18E-74B0260D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354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苏敬雄</cp:lastModifiedBy>
  <cp:revision>148</cp:revision>
  <cp:lastPrinted>2018-04-13T02:40:00Z</cp:lastPrinted>
  <dcterms:created xsi:type="dcterms:W3CDTF">2017-08-29T02:37:00Z</dcterms:created>
  <dcterms:modified xsi:type="dcterms:W3CDTF">2018-04-19T10:06:00Z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